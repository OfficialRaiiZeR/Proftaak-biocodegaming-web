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028D2" w14:textId="77777777" w:rsidR="005E7266" w:rsidRDefault="005E7266" w:rsidP="005E7266">
      <w:pPr>
        <w:rPr>
          <w:b/>
          <w:sz w:val="40"/>
          <w:szCs w:val="40"/>
          <w:lang w:val="en-US"/>
        </w:rPr>
      </w:pPr>
    </w:p>
    <w:p w14:paraId="7C8AE0DE" w14:textId="77777777" w:rsidR="00B8709E" w:rsidRDefault="00B8709E" w:rsidP="005E7266">
      <w:pPr>
        <w:rPr>
          <w:b/>
          <w:sz w:val="40"/>
          <w:szCs w:val="40"/>
        </w:rPr>
      </w:pPr>
    </w:p>
    <w:p w14:paraId="76E1AA05" w14:textId="77777777" w:rsidR="00DE1E4B" w:rsidRDefault="00DE1E4B" w:rsidP="00BD5898">
      <w:pPr>
        <w:jc w:val="center"/>
        <w:rPr>
          <w:b/>
          <w:sz w:val="56"/>
          <w:szCs w:val="56"/>
        </w:rPr>
      </w:pPr>
      <w:commentRangeStart w:id="0"/>
      <w:r>
        <w:rPr>
          <w:b/>
          <w:sz w:val="56"/>
          <w:szCs w:val="56"/>
        </w:rPr>
        <w:t>System Specification</w:t>
      </w:r>
      <w:commentRangeEnd w:id="0"/>
      <w:r w:rsidR="00206693">
        <w:rPr>
          <w:rStyle w:val="CommentReference"/>
        </w:rPr>
        <w:commentReference w:id="0"/>
      </w:r>
    </w:p>
    <w:p w14:paraId="4A4467F2" w14:textId="77777777" w:rsidR="00BD5898" w:rsidRPr="00127ACA" w:rsidRDefault="009C378C" w:rsidP="00BD5898">
      <w:pPr>
        <w:jc w:val="center"/>
        <w:rPr>
          <w:sz w:val="40"/>
          <w:szCs w:val="40"/>
        </w:rPr>
      </w:pPr>
      <w:r>
        <w:rPr>
          <w:b/>
          <w:sz w:val="40"/>
          <w:szCs w:val="40"/>
        </w:rPr>
        <w:t>BioCodeGaming</w:t>
      </w:r>
    </w:p>
    <w:p w14:paraId="3D547892" w14:textId="77777777" w:rsidR="00BD5898" w:rsidRPr="007C37EC" w:rsidRDefault="00BD5898" w:rsidP="00595AD5">
      <w:pPr>
        <w:jc w:val="right"/>
        <w:rPr>
          <w:b/>
          <w:sz w:val="40"/>
          <w:szCs w:val="40"/>
        </w:rPr>
      </w:pPr>
    </w:p>
    <w:p w14:paraId="6CA241B8" w14:textId="2600B052" w:rsidR="00124D13" w:rsidRDefault="009E1F79" w:rsidP="00BD5898">
      <w:pPr>
        <w:jc w:val="center"/>
      </w:pPr>
      <w:r>
        <w:t>Datum</w:t>
      </w:r>
      <w:r w:rsidR="00D46675">
        <w:t xml:space="preserve">: </w:t>
      </w:r>
      <w:r w:rsidR="00DE1E4B">
        <w:fldChar w:fldCharType="begin"/>
      </w:r>
      <w:r w:rsidR="00DE1E4B">
        <w:instrText xml:space="preserve"> DATE \@ "d-M-yyyy" </w:instrText>
      </w:r>
      <w:r w:rsidR="00DE1E4B">
        <w:fldChar w:fldCharType="separate"/>
      </w:r>
      <w:r w:rsidR="00523064">
        <w:rPr>
          <w:noProof/>
        </w:rPr>
        <w:t>20-6-2017</w:t>
      </w:r>
      <w:r w:rsidR="00DE1E4B">
        <w:fldChar w:fldCharType="end"/>
      </w:r>
    </w:p>
    <w:p w14:paraId="27C01107" w14:textId="77777777" w:rsidR="001D79E6" w:rsidRPr="009C378C" w:rsidRDefault="009C378C" w:rsidP="00BD5898">
      <w:pPr>
        <w:jc w:val="center"/>
      </w:pPr>
      <w:r>
        <w:t>Versie: V1</w:t>
      </w:r>
      <w:r w:rsidR="00DE1E4B">
        <w:t>.1</w:t>
      </w:r>
    </w:p>
    <w:p w14:paraId="0E5A03A7" w14:textId="77777777" w:rsidR="00BD5898" w:rsidRPr="009C378C" w:rsidRDefault="009E1F79" w:rsidP="00BD5898">
      <w:pPr>
        <w:jc w:val="center"/>
      </w:pPr>
      <w:r>
        <w:t>Door</w:t>
      </w:r>
      <w:r w:rsidR="00BD5898">
        <w:t xml:space="preserve">: </w:t>
      </w:r>
      <w:r w:rsidR="009C378C">
        <w:t>Damian Giese &amp; Alex Mares</w:t>
      </w:r>
    </w:p>
    <w:p w14:paraId="2E4AC36F" w14:textId="77777777"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14:paraId="053841C9" w14:textId="77777777" w:rsidR="00BD5898" w:rsidRDefault="00BD5898" w:rsidP="00BD5898">
      <w:pPr>
        <w:jc w:val="center"/>
      </w:pPr>
    </w:p>
    <w:p w14:paraId="5A4061EF" w14:textId="77777777" w:rsidR="00BD5898" w:rsidRDefault="00BD5898" w:rsidP="00BD5898">
      <w:pPr>
        <w:jc w:val="center"/>
        <w:rPr>
          <w:color w:val="FF0000"/>
        </w:rPr>
      </w:pPr>
      <w:r>
        <w:t>Begeleidend docent</w:t>
      </w:r>
      <w:r w:rsidR="001D79E6">
        <w:t xml:space="preserve">: </w:t>
      </w:r>
      <w:r w:rsidR="009C378C" w:rsidRPr="009C378C">
        <w:t>Cees Loomans</w:t>
      </w:r>
    </w:p>
    <w:p w14:paraId="72F9E437" w14:textId="77777777"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14:paraId="13EC0376" w14:textId="77777777" w:rsidTr="00DB19B0">
        <w:trPr>
          <w:trHeight w:val="628"/>
        </w:trPr>
        <w:tc>
          <w:tcPr>
            <w:tcW w:w="2859" w:type="dxa"/>
          </w:tcPr>
          <w:p w14:paraId="77B4FC60" w14:textId="77777777" w:rsidR="00003F90" w:rsidRDefault="00003F90" w:rsidP="00003F90">
            <w:pPr>
              <w:spacing w:after="160" w:line="259" w:lineRule="auto"/>
            </w:pPr>
            <w:r>
              <w:t xml:space="preserve">Naam: </w:t>
            </w:r>
            <w:r w:rsidR="00124D13">
              <w:t>Jacob van Brandwijk</w:t>
            </w:r>
          </w:p>
        </w:tc>
        <w:tc>
          <w:tcPr>
            <w:tcW w:w="2860" w:type="dxa"/>
          </w:tcPr>
          <w:p w14:paraId="7542EC61" w14:textId="77777777"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14:paraId="237328AC" w14:textId="77777777" w:rsidR="00003F90" w:rsidRPr="00DB19B0" w:rsidRDefault="00003F90" w:rsidP="00003F90">
            <w:pPr>
              <w:spacing w:after="160" w:line="259" w:lineRule="auto"/>
            </w:pPr>
            <w:r>
              <w:t xml:space="preserve">Naam: </w:t>
            </w:r>
            <w:r w:rsidR="00DB19B0">
              <w:t>Alex Mares &amp;</w:t>
            </w:r>
            <w:r w:rsidR="00DB19B0">
              <w:br/>
              <w:t>Damian</w:t>
            </w:r>
            <w:r w:rsidR="006A6A6E">
              <w:t xml:space="preserve"> </w:t>
            </w:r>
            <w:r w:rsidR="00DB19B0">
              <w:t>Giese</w:t>
            </w:r>
          </w:p>
        </w:tc>
      </w:tr>
      <w:tr w:rsidR="00003F90" w14:paraId="271CB5EA" w14:textId="77777777" w:rsidTr="00DB19B0">
        <w:trPr>
          <w:trHeight w:val="383"/>
        </w:trPr>
        <w:tc>
          <w:tcPr>
            <w:tcW w:w="2859" w:type="dxa"/>
          </w:tcPr>
          <w:p w14:paraId="604D8973" w14:textId="77777777" w:rsidR="00003F90" w:rsidRDefault="00003F90" w:rsidP="00003F90">
            <w:pPr>
              <w:spacing w:after="160" w:line="259" w:lineRule="auto"/>
            </w:pPr>
            <w:r>
              <w:t>Functie:</w:t>
            </w:r>
            <w:r w:rsidR="009C378C">
              <w:t xml:space="preserve"> </w:t>
            </w:r>
            <w:r w:rsidR="00124D13">
              <w:t>Docent</w:t>
            </w:r>
          </w:p>
        </w:tc>
        <w:tc>
          <w:tcPr>
            <w:tcW w:w="2860" w:type="dxa"/>
          </w:tcPr>
          <w:p w14:paraId="199EFAD7" w14:textId="77777777" w:rsidR="00003F90" w:rsidRDefault="00003F90" w:rsidP="00003F90">
            <w:pPr>
              <w:spacing w:after="160" w:line="259" w:lineRule="auto"/>
            </w:pPr>
            <w:r>
              <w:t>Functie:</w:t>
            </w:r>
            <w:r w:rsidR="00DB19B0">
              <w:t xml:space="preserve"> Docent</w:t>
            </w:r>
          </w:p>
        </w:tc>
        <w:tc>
          <w:tcPr>
            <w:tcW w:w="2860" w:type="dxa"/>
          </w:tcPr>
          <w:p w14:paraId="0309B977" w14:textId="77777777" w:rsidR="00003F90" w:rsidRDefault="00003F90" w:rsidP="00003F90">
            <w:pPr>
              <w:spacing w:after="160" w:line="259" w:lineRule="auto"/>
            </w:pPr>
            <w:r>
              <w:t>Functie:</w:t>
            </w:r>
            <w:r w:rsidR="00DB19B0">
              <w:t xml:space="preserve"> Student</w:t>
            </w:r>
          </w:p>
        </w:tc>
      </w:tr>
      <w:tr w:rsidR="00003F90" w14:paraId="35588087" w14:textId="77777777" w:rsidTr="00DB19B0">
        <w:trPr>
          <w:trHeight w:val="383"/>
        </w:trPr>
        <w:tc>
          <w:tcPr>
            <w:tcW w:w="2859" w:type="dxa"/>
          </w:tcPr>
          <w:p w14:paraId="137BA7E2" w14:textId="77777777" w:rsidR="00003F90" w:rsidRDefault="00003F90" w:rsidP="00003F90">
            <w:pPr>
              <w:spacing w:after="160" w:line="259" w:lineRule="auto"/>
            </w:pPr>
            <w:r>
              <w:t>Datum:</w:t>
            </w:r>
            <w:r w:rsidR="00124D13">
              <w:t xml:space="preserve"> </w:t>
            </w:r>
            <w:r w:rsidR="00AE68AF">
              <w:t>13</w:t>
            </w:r>
            <w:r w:rsidR="00D46675">
              <w:t>-4-2017</w:t>
            </w:r>
          </w:p>
        </w:tc>
        <w:tc>
          <w:tcPr>
            <w:tcW w:w="2860" w:type="dxa"/>
          </w:tcPr>
          <w:p w14:paraId="09E4335D" w14:textId="77777777" w:rsidR="00003F90" w:rsidRDefault="00003F90" w:rsidP="00003F90">
            <w:pPr>
              <w:spacing w:after="160" w:line="259" w:lineRule="auto"/>
            </w:pPr>
            <w:r>
              <w:t>Datum:</w:t>
            </w:r>
            <w:r w:rsidR="00DB19B0">
              <w:t xml:space="preserve"> </w:t>
            </w:r>
            <w:r w:rsidR="00D46675">
              <w:t>12-5-2017</w:t>
            </w:r>
          </w:p>
        </w:tc>
        <w:tc>
          <w:tcPr>
            <w:tcW w:w="2860" w:type="dxa"/>
          </w:tcPr>
          <w:p w14:paraId="12933B59" w14:textId="77777777" w:rsidR="00003F90" w:rsidRDefault="00D46675" w:rsidP="00003F90">
            <w:pPr>
              <w:spacing w:after="160" w:line="259" w:lineRule="auto"/>
            </w:pPr>
            <w:r>
              <w:t>Datum: 12-5-2017</w:t>
            </w:r>
          </w:p>
        </w:tc>
      </w:tr>
      <w:tr w:rsidR="00003F90" w14:paraId="05D2BC02" w14:textId="77777777" w:rsidTr="00DB19B0">
        <w:trPr>
          <w:trHeight w:val="2768"/>
        </w:trPr>
        <w:tc>
          <w:tcPr>
            <w:tcW w:w="2859" w:type="dxa"/>
          </w:tcPr>
          <w:p w14:paraId="1F47818E" w14:textId="77777777" w:rsidR="00003F90" w:rsidRDefault="00003F90" w:rsidP="00003F90">
            <w:pPr>
              <w:spacing w:after="160" w:line="259" w:lineRule="auto"/>
            </w:pPr>
            <w:r>
              <w:t>Goedgekeurd (handtekening)</w:t>
            </w:r>
          </w:p>
        </w:tc>
        <w:tc>
          <w:tcPr>
            <w:tcW w:w="2860" w:type="dxa"/>
          </w:tcPr>
          <w:p w14:paraId="1541D524" w14:textId="77777777" w:rsidR="00003F90" w:rsidRDefault="00003F90" w:rsidP="00003F90">
            <w:pPr>
              <w:spacing w:after="160" w:line="259" w:lineRule="auto"/>
            </w:pPr>
            <w:r>
              <w:t>Goedgekeurd (handtekening)</w:t>
            </w:r>
          </w:p>
          <w:p w14:paraId="199A9488" w14:textId="77777777" w:rsidR="00003F90" w:rsidRDefault="00003F90" w:rsidP="00003F90">
            <w:pPr>
              <w:spacing w:after="160" w:line="259" w:lineRule="auto"/>
            </w:pPr>
          </w:p>
        </w:tc>
        <w:tc>
          <w:tcPr>
            <w:tcW w:w="2860" w:type="dxa"/>
          </w:tcPr>
          <w:p w14:paraId="5A40DFB3" w14:textId="77777777" w:rsidR="00003F90" w:rsidRDefault="00003F90" w:rsidP="00003F90">
            <w:pPr>
              <w:spacing w:after="160" w:line="259" w:lineRule="auto"/>
            </w:pPr>
            <w:r>
              <w:t>Goedgekeurd (handtekening)</w:t>
            </w:r>
          </w:p>
        </w:tc>
      </w:tr>
    </w:tbl>
    <w:p w14:paraId="00835460" w14:textId="77777777"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14:paraId="49488A77" w14:textId="77777777" w:rsidR="00BD5898" w:rsidRPr="00B53D35" w:rsidRDefault="00BD5898">
          <w:pPr>
            <w:pStyle w:val="TOCHeading"/>
            <w:rPr>
              <w:b w:val="0"/>
              <w:bCs w:val="0"/>
            </w:rPr>
          </w:pPr>
          <w:r>
            <w:t>Inhoud</w:t>
          </w:r>
        </w:p>
        <w:p w14:paraId="7EF4DBC8" w14:textId="77777777" w:rsidR="00206693" w:rsidRDefault="00BD5898">
          <w:pPr>
            <w:pStyle w:val="TOC1"/>
            <w:tabs>
              <w:tab w:val="right" w:leader="dot" w:pos="9350"/>
            </w:tabs>
            <w:rPr>
              <w:rFonts w:asciiTheme="minorHAnsi" w:eastAsiaTheme="minorEastAsia" w:hAnsiTheme="minorHAnsi"/>
              <w:noProof/>
              <w:lang w:val="en-GB" w:eastAsia="en-GB"/>
            </w:rPr>
          </w:pPr>
          <w:r w:rsidRPr="009B0CA2">
            <w:rPr>
              <w:sz w:val="20"/>
              <w:szCs w:val="20"/>
            </w:rPr>
            <w:fldChar w:fldCharType="begin"/>
          </w:r>
          <w:r w:rsidRPr="009B0CA2">
            <w:rPr>
              <w:sz w:val="20"/>
              <w:szCs w:val="20"/>
            </w:rPr>
            <w:instrText xml:space="preserve"> TOC \o "1-3" \h \z \u </w:instrText>
          </w:r>
          <w:r w:rsidRPr="009B0CA2">
            <w:rPr>
              <w:sz w:val="20"/>
              <w:szCs w:val="20"/>
            </w:rPr>
            <w:fldChar w:fldCharType="separate"/>
          </w:r>
          <w:hyperlink w:anchor="_Toc483310814" w:history="1">
            <w:r w:rsidR="00206693" w:rsidRPr="003662E1">
              <w:rPr>
                <w:rStyle w:val="Hyperlink"/>
                <w:noProof/>
              </w:rPr>
              <w:t>ProjectPlan</w:t>
            </w:r>
            <w:r w:rsidR="00206693">
              <w:rPr>
                <w:noProof/>
                <w:webHidden/>
              </w:rPr>
              <w:tab/>
            </w:r>
            <w:r w:rsidR="00206693">
              <w:rPr>
                <w:noProof/>
                <w:webHidden/>
              </w:rPr>
              <w:fldChar w:fldCharType="begin"/>
            </w:r>
            <w:r w:rsidR="00206693">
              <w:rPr>
                <w:noProof/>
                <w:webHidden/>
              </w:rPr>
              <w:instrText xml:space="preserve"> PAGEREF _Toc483310814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12A08A2F"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15" w:history="1">
            <w:r w:rsidR="00206693" w:rsidRPr="003662E1">
              <w:rPr>
                <w:rStyle w:val="Hyperlink"/>
                <w:noProof/>
              </w:rPr>
              <w:t>Opdracht</w:t>
            </w:r>
            <w:r w:rsidR="00206693">
              <w:rPr>
                <w:noProof/>
                <w:webHidden/>
              </w:rPr>
              <w:tab/>
            </w:r>
            <w:r w:rsidR="00206693">
              <w:rPr>
                <w:noProof/>
                <w:webHidden/>
              </w:rPr>
              <w:fldChar w:fldCharType="begin"/>
            </w:r>
            <w:r w:rsidR="00206693">
              <w:rPr>
                <w:noProof/>
                <w:webHidden/>
              </w:rPr>
              <w:instrText xml:space="preserve"> PAGEREF _Toc483310815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33E1F0BC"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16" w:history="1">
            <w:r w:rsidR="00206693" w:rsidRPr="003662E1">
              <w:rPr>
                <w:rStyle w:val="Hyperlink"/>
                <w:noProof/>
              </w:rPr>
              <w:t>Doelstelling</w:t>
            </w:r>
            <w:r w:rsidR="00206693">
              <w:rPr>
                <w:noProof/>
                <w:webHidden/>
              </w:rPr>
              <w:tab/>
            </w:r>
            <w:r w:rsidR="00206693">
              <w:rPr>
                <w:noProof/>
                <w:webHidden/>
              </w:rPr>
              <w:fldChar w:fldCharType="begin"/>
            </w:r>
            <w:r w:rsidR="00206693">
              <w:rPr>
                <w:noProof/>
                <w:webHidden/>
              </w:rPr>
              <w:instrText xml:space="preserve"> PAGEREF _Toc483310816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7DDD36F5"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17" w:history="1">
            <w:r w:rsidR="00206693" w:rsidRPr="003662E1">
              <w:rPr>
                <w:rStyle w:val="Hyperlink"/>
                <w:noProof/>
              </w:rPr>
              <w:t>Afspraken</w:t>
            </w:r>
            <w:r w:rsidR="00206693">
              <w:rPr>
                <w:noProof/>
                <w:webHidden/>
              </w:rPr>
              <w:tab/>
            </w:r>
            <w:r w:rsidR="00206693">
              <w:rPr>
                <w:noProof/>
                <w:webHidden/>
              </w:rPr>
              <w:fldChar w:fldCharType="begin"/>
            </w:r>
            <w:r w:rsidR="00206693">
              <w:rPr>
                <w:noProof/>
                <w:webHidden/>
              </w:rPr>
              <w:instrText xml:space="preserve"> PAGEREF _Toc483310817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2A924CF7"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18" w:history="1">
            <w:r w:rsidR="00206693" w:rsidRPr="003662E1">
              <w:rPr>
                <w:rStyle w:val="Hyperlink"/>
                <w:noProof/>
              </w:rPr>
              <w:t>Grenzen</w:t>
            </w:r>
            <w:r w:rsidR="00206693">
              <w:rPr>
                <w:noProof/>
                <w:webHidden/>
              </w:rPr>
              <w:tab/>
            </w:r>
            <w:r w:rsidR="00206693">
              <w:rPr>
                <w:noProof/>
                <w:webHidden/>
              </w:rPr>
              <w:fldChar w:fldCharType="begin"/>
            </w:r>
            <w:r w:rsidR="00206693">
              <w:rPr>
                <w:noProof/>
                <w:webHidden/>
              </w:rPr>
              <w:instrText xml:space="preserve"> PAGEREF _Toc483310818 \h </w:instrText>
            </w:r>
            <w:r w:rsidR="00206693">
              <w:rPr>
                <w:noProof/>
                <w:webHidden/>
              </w:rPr>
            </w:r>
            <w:r w:rsidR="00206693">
              <w:rPr>
                <w:noProof/>
                <w:webHidden/>
              </w:rPr>
              <w:fldChar w:fldCharType="separate"/>
            </w:r>
            <w:r w:rsidR="00206693">
              <w:rPr>
                <w:noProof/>
                <w:webHidden/>
              </w:rPr>
              <w:t>3</w:t>
            </w:r>
            <w:r w:rsidR="00206693">
              <w:rPr>
                <w:noProof/>
                <w:webHidden/>
              </w:rPr>
              <w:fldChar w:fldCharType="end"/>
            </w:r>
          </w:hyperlink>
        </w:p>
        <w:p w14:paraId="499F723A"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19" w:history="1">
            <w:r w:rsidR="00206693" w:rsidRPr="003662E1">
              <w:rPr>
                <w:rStyle w:val="Hyperlink"/>
                <w:noProof/>
              </w:rPr>
              <w:t>Plan van Aanpak</w:t>
            </w:r>
            <w:r w:rsidR="00206693">
              <w:rPr>
                <w:noProof/>
                <w:webHidden/>
              </w:rPr>
              <w:tab/>
            </w:r>
            <w:r w:rsidR="00206693">
              <w:rPr>
                <w:noProof/>
                <w:webHidden/>
              </w:rPr>
              <w:fldChar w:fldCharType="begin"/>
            </w:r>
            <w:r w:rsidR="00206693">
              <w:rPr>
                <w:noProof/>
                <w:webHidden/>
              </w:rPr>
              <w:instrText xml:space="preserve"> PAGEREF _Toc483310819 \h </w:instrText>
            </w:r>
            <w:r w:rsidR="00206693">
              <w:rPr>
                <w:noProof/>
                <w:webHidden/>
              </w:rPr>
            </w:r>
            <w:r w:rsidR="00206693">
              <w:rPr>
                <w:noProof/>
                <w:webHidden/>
              </w:rPr>
              <w:fldChar w:fldCharType="separate"/>
            </w:r>
            <w:r w:rsidR="00206693">
              <w:rPr>
                <w:noProof/>
                <w:webHidden/>
              </w:rPr>
              <w:t>4</w:t>
            </w:r>
            <w:r w:rsidR="00206693">
              <w:rPr>
                <w:noProof/>
                <w:webHidden/>
              </w:rPr>
              <w:fldChar w:fldCharType="end"/>
            </w:r>
          </w:hyperlink>
        </w:p>
        <w:p w14:paraId="04EDF464"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20" w:history="1">
            <w:r w:rsidR="00206693" w:rsidRPr="003662E1">
              <w:rPr>
                <w:rStyle w:val="Hyperlink"/>
                <w:noProof/>
              </w:rPr>
              <w:t>Eisen en planning (WorkBreakDown)</w:t>
            </w:r>
            <w:r w:rsidR="00206693">
              <w:rPr>
                <w:noProof/>
                <w:webHidden/>
              </w:rPr>
              <w:tab/>
            </w:r>
            <w:r w:rsidR="00206693">
              <w:rPr>
                <w:noProof/>
                <w:webHidden/>
              </w:rPr>
              <w:fldChar w:fldCharType="begin"/>
            </w:r>
            <w:r w:rsidR="00206693">
              <w:rPr>
                <w:noProof/>
                <w:webHidden/>
              </w:rPr>
              <w:instrText xml:space="preserve"> PAGEREF _Toc483310820 \h </w:instrText>
            </w:r>
            <w:r w:rsidR="00206693">
              <w:rPr>
                <w:noProof/>
                <w:webHidden/>
              </w:rPr>
            </w:r>
            <w:r w:rsidR="00206693">
              <w:rPr>
                <w:noProof/>
                <w:webHidden/>
              </w:rPr>
              <w:fldChar w:fldCharType="separate"/>
            </w:r>
            <w:r w:rsidR="00206693">
              <w:rPr>
                <w:noProof/>
                <w:webHidden/>
              </w:rPr>
              <w:t>4</w:t>
            </w:r>
            <w:r w:rsidR="00206693">
              <w:rPr>
                <w:noProof/>
                <w:webHidden/>
              </w:rPr>
              <w:fldChar w:fldCharType="end"/>
            </w:r>
          </w:hyperlink>
        </w:p>
        <w:p w14:paraId="37C54139" w14:textId="77777777" w:rsidR="00206693" w:rsidRDefault="00E83C24">
          <w:pPr>
            <w:pStyle w:val="TOC1"/>
            <w:tabs>
              <w:tab w:val="right" w:leader="dot" w:pos="9350"/>
            </w:tabs>
            <w:rPr>
              <w:rFonts w:asciiTheme="minorHAnsi" w:eastAsiaTheme="minorEastAsia" w:hAnsiTheme="minorHAnsi"/>
              <w:noProof/>
              <w:lang w:val="en-GB" w:eastAsia="en-GB"/>
            </w:rPr>
          </w:pPr>
          <w:hyperlink w:anchor="_Toc483310821" w:history="1">
            <w:r w:rsidR="00206693" w:rsidRPr="003662E1">
              <w:rPr>
                <w:rStyle w:val="Hyperlink"/>
                <w:noProof/>
              </w:rPr>
              <w:t>Functioneel Ontwerp</w:t>
            </w:r>
            <w:r w:rsidR="00206693">
              <w:rPr>
                <w:noProof/>
                <w:webHidden/>
              </w:rPr>
              <w:tab/>
            </w:r>
            <w:r w:rsidR="00206693">
              <w:rPr>
                <w:noProof/>
                <w:webHidden/>
              </w:rPr>
              <w:fldChar w:fldCharType="begin"/>
            </w:r>
            <w:r w:rsidR="00206693">
              <w:rPr>
                <w:noProof/>
                <w:webHidden/>
              </w:rPr>
              <w:instrText xml:space="preserve"> PAGEREF _Toc483310821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2563F795"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22" w:history="1">
            <w:r w:rsidR="00206693" w:rsidRPr="003662E1">
              <w:rPr>
                <w:rStyle w:val="Hyperlink"/>
                <w:noProof/>
              </w:rPr>
              <w:t>Business perspectief</w:t>
            </w:r>
            <w:r w:rsidR="00206693">
              <w:rPr>
                <w:noProof/>
                <w:webHidden/>
              </w:rPr>
              <w:tab/>
            </w:r>
            <w:r w:rsidR="00206693">
              <w:rPr>
                <w:noProof/>
                <w:webHidden/>
              </w:rPr>
              <w:fldChar w:fldCharType="begin"/>
            </w:r>
            <w:r w:rsidR="00206693">
              <w:rPr>
                <w:noProof/>
                <w:webHidden/>
              </w:rPr>
              <w:instrText xml:space="preserve"> PAGEREF _Toc483310822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071DDABC" w14:textId="77777777" w:rsidR="00206693" w:rsidRDefault="00E83C24">
          <w:pPr>
            <w:pStyle w:val="TOC3"/>
            <w:tabs>
              <w:tab w:val="right" w:leader="dot" w:pos="9350"/>
            </w:tabs>
            <w:rPr>
              <w:rFonts w:asciiTheme="minorHAnsi" w:eastAsiaTheme="minorEastAsia" w:hAnsiTheme="minorHAnsi"/>
              <w:noProof/>
              <w:lang w:val="en-GB" w:eastAsia="en-GB"/>
            </w:rPr>
          </w:pPr>
          <w:hyperlink w:anchor="_Toc483310823" w:history="1">
            <w:r w:rsidR="00206693" w:rsidRPr="003662E1">
              <w:rPr>
                <w:rStyle w:val="Hyperlink"/>
                <w:noProof/>
              </w:rPr>
              <w:t>Huidige situatie</w:t>
            </w:r>
            <w:r w:rsidR="00206693">
              <w:rPr>
                <w:noProof/>
                <w:webHidden/>
              </w:rPr>
              <w:tab/>
            </w:r>
            <w:r w:rsidR="00206693">
              <w:rPr>
                <w:noProof/>
                <w:webHidden/>
              </w:rPr>
              <w:fldChar w:fldCharType="begin"/>
            </w:r>
            <w:r w:rsidR="00206693">
              <w:rPr>
                <w:noProof/>
                <w:webHidden/>
              </w:rPr>
              <w:instrText xml:space="preserve"> PAGEREF _Toc483310823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1F5D1C57" w14:textId="77777777" w:rsidR="00206693" w:rsidRDefault="00E83C24">
          <w:pPr>
            <w:pStyle w:val="TOC3"/>
            <w:tabs>
              <w:tab w:val="right" w:leader="dot" w:pos="9350"/>
            </w:tabs>
            <w:rPr>
              <w:rFonts w:asciiTheme="minorHAnsi" w:eastAsiaTheme="minorEastAsia" w:hAnsiTheme="minorHAnsi"/>
              <w:noProof/>
              <w:lang w:val="en-GB" w:eastAsia="en-GB"/>
            </w:rPr>
          </w:pPr>
          <w:hyperlink w:anchor="_Toc483310824" w:history="1">
            <w:r w:rsidR="00206693" w:rsidRPr="003662E1">
              <w:rPr>
                <w:rStyle w:val="Hyperlink"/>
                <w:noProof/>
              </w:rPr>
              <w:t>Gewenste situatie</w:t>
            </w:r>
            <w:r w:rsidR="00206693">
              <w:rPr>
                <w:noProof/>
                <w:webHidden/>
              </w:rPr>
              <w:tab/>
            </w:r>
            <w:r w:rsidR="00206693">
              <w:rPr>
                <w:noProof/>
                <w:webHidden/>
              </w:rPr>
              <w:fldChar w:fldCharType="begin"/>
            </w:r>
            <w:r w:rsidR="00206693">
              <w:rPr>
                <w:noProof/>
                <w:webHidden/>
              </w:rPr>
              <w:instrText xml:space="preserve"> PAGEREF _Toc483310824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5214F85E" w14:textId="77777777" w:rsidR="00206693" w:rsidRDefault="00E83C24">
          <w:pPr>
            <w:pStyle w:val="TOC3"/>
            <w:tabs>
              <w:tab w:val="right" w:leader="dot" w:pos="9350"/>
            </w:tabs>
            <w:rPr>
              <w:rFonts w:asciiTheme="minorHAnsi" w:eastAsiaTheme="minorEastAsia" w:hAnsiTheme="minorHAnsi"/>
              <w:noProof/>
              <w:lang w:val="en-GB" w:eastAsia="en-GB"/>
            </w:rPr>
          </w:pPr>
          <w:hyperlink w:anchor="_Toc483310825" w:history="1">
            <w:r w:rsidR="00206693" w:rsidRPr="003662E1">
              <w:rPr>
                <w:rStyle w:val="Hyperlink"/>
                <w:noProof/>
              </w:rPr>
              <w:t>Business requirements</w:t>
            </w:r>
            <w:r w:rsidR="00206693">
              <w:rPr>
                <w:noProof/>
                <w:webHidden/>
              </w:rPr>
              <w:tab/>
            </w:r>
            <w:r w:rsidR="00206693">
              <w:rPr>
                <w:noProof/>
                <w:webHidden/>
              </w:rPr>
              <w:fldChar w:fldCharType="begin"/>
            </w:r>
            <w:r w:rsidR="00206693">
              <w:rPr>
                <w:noProof/>
                <w:webHidden/>
              </w:rPr>
              <w:instrText xml:space="preserve"> PAGEREF _Toc483310825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098901EC"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26" w:history="1">
            <w:r w:rsidR="00206693" w:rsidRPr="003662E1">
              <w:rPr>
                <w:rStyle w:val="Hyperlink"/>
                <w:noProof/>
              </w:rPr>
              <w:t>Gebruikersperspectief</w:t>
            </w:r>
            <w:r w:rsidR="00206693">
              <w:rPr>
                <w:noProof/>
                <w:webHidden/>
              </w:rPr>
              <w:tab/>
            </w:r>
            <w:r w:rsidR="00206693">
              <w:rPr>
                <w:noProof/>
                <w:webHidden/>
              </w:rPr>
              <w:fldChar w:fldCharType="begin"/>
            </w:r>
            <w:r w:rsidR="00206693">
              <w:rPr>
                <w:noProof/>
                <w:webHidden/>
              </w:rPr>
              <w:instrText xml:space="preserve"> PAGEREF _Toc483310826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681B710E" w14:textId="77777777" w:rsidR="00206693" w:rsidRDefault="00E83C24">
          <w:pPr>
            <w:pStyle w:val="TOC3"/>
            <w:tabs>
              <w:tab w:val="right" w:leader="dot" w:pos="9350"/>
            </w:tabs>
            <w:rPr>
              <w:rFonts w:asciiTheme="minorHAnsi" w:eastAsiaTheme="minorEastAsia" w:hAnsiTheme="minorHAnsi"/>
              <w:noProof/>
              <w:lang w:val="en-GB" w:eastAsia="en-GB"/>
            </w:rPr>
          </w:pPr>
          <w:hyperlink w:anchor="_Toc483310827" w:history="1">
            <w:r w:rsidR="00206693" w:rsidRPr="003662E1">
              <w:rPr>
                <w:rStyle w:val="Hyperlink"/>
                <w:noProof/>
                <w:lang w:val="en-GB"/>
              </w:rPr>
              <w:t>Use cases, scenarios en activity diagrams</w:t>
            </w:r>
            <w:r w:rsidR="00206693">
              <w:rPr>
                <w:noProof/>
                <w:webHidden/>
              </w:rPr>
              <w:tab/>
            </w:r>
            <w:r w:rsidR="00206693">
              <w:rPr>
                <w:noProof/>
                <w:webHidden/>
              </w:rPr>
              <w:fldChar w:fldCharType="begin"/>
            </w:r>
            <w:r w:rsidR="00206693">
              <w:rPr>
                <w:noProof/>
                <w:webHidden/>
              </w:rPr>
              <w:instrText xml:space="preserve"> PAGEREF _Toc483310827 \h </w:instrText>
            </w:r>
            <w:r w:rsidR="00206693">
              <w:rPr>
                <w:noProof/>
                <w:webHidden/>
              </w:rPr>
            </w:r>
            <w:r w:rsidR="00206693">
              <w:rPr>
                <w:noProof/>
                <w:webHidden/>
              </w:rPr>
              <w:fldChar w:fldCharType="separate"/>
            </w:r>
            <w:r w:rsidR="00206693">
              <w:rPr>
                <w:noProof/>
                <w:webHidden/>
              </w:rPr>
              <w:t>5</w:t>
            </w:r>
            <w:r w:rsidR="00206693">
              <w:rPr>
                <w:noProof/>
                <w:webHidden/>
              </w:rPr>
              <w:fldChar w:fldCharType="end"/>
            </w:r>
          </w:hyperlink>
        </w:p>
        <w:p w14:paraId="7FCD1A5F"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28" w:history="1">
            <w:r w:rsidR="00206693" w:rsidRPr="003662E1">
              <w:rPr>
                <w:rStyle w:val="Hyperlink"/>
                <w:noProof/>
              </w:rPr>
              <w:t>Wire Frames</w:t>
            </w:r>
            <w:r w:rsidR="00206693">
              <w:rPr>
                <w:noProof/>
                <w:webHidden/>
              </w:rPr>
              <w:tab/>
            </w:r>
            <w:r w:rsidR="00206693">
              <w:rPr>
                <w:noProof/>
                <w:webHidden/>
              </w:rPr>
              <w:fldChar w:fldCharType="begin"/>
            </w:r>
            <w:r w:rsidR="00206693">
              <w:rPr>
                <w:noProof/>
                <w:webHidden/>
              </w:rPr>
              <w:instrText xml:space="preserve"> PAGEREF _Toc483310828 \h </w:instrText>
            </w:r>
            <w:r w:rsidR="00206693">
              <w:rPr>
                <w:noProof/>
                <w:webHidden/>
              </w:rPr>
            </w:r>
            <w:r w:rsidR="00206693">
              <w:rPr>
                <w:noProof/>
                <w:webHidden/>
              </w:rPr>
              <w:fldChar w:fldCharType="separate"/>
            </w:r>
            <w:r w:rsidR="00206693">
              <w:rPr>
                <w:noProof/>
                <w:webHidden/>
              </w:rPr>
              <w:t>8</w:t>
            </w:r>
            <w:r w:rsidR="00206693">
              <w:rPr>
                <w:noProof/>
                <w:webHidden/>
              </w:rPr>
              <w:fldChar w:fldCharType="end"/>
            </w:r>
          </w:hyperlink>
        </w:p>
        <w:p w14:paraId="7A79AB1D"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29" w:history="1">
            <w:r w:rsidR="00206693" w:rsidRPr="003662E1">
              <w:rPr>
                <w:rStyle w:val="Hyperlink"/>
                <w:noProof/>
              </w:rPr>
              <w:t>ERD</w:t>
            </w:r>
            <w:r w:rsidR="00206693">
              <w:rPr>
                <w:noProof/>
                <w:webHidden/>
              </w:rPr>
              <w:tab/>
            </w:r>
            <w:r w:rsidR="00206693">
              <w:rPr>
                <w:noProof/>
                <w:webHidden/>
              </w:rPr>
              <w:fldChar w:fldCharType="begin"/>
            </w:r>
            <w:r w:rsidR="00206693">
              <w:rPr>
                <w:noProof/>
                <w:webHidden/>
              </w:rPr>
              <w:instrText xml:space="preserve"> PAGEREF _Toc483310829 \h </w:instrText>
            </w:r>
            <w:r w:rsidR="00206693">
              <w:rPr>
                <w:noProof/>
                <w:webHidden/>
              </w:rPr>
            </w:r>
            <w:r w:rsidR="00206693">
              <w:rPr>
                <w:noProof/>
                <w:webHidden/>
              </w:rPr>
              <w:fldChar w:fldCharType="separate"/>
            </w:r>
            <w:r w:rsidR="00206693">
              <w:rPr>
                <w:noProof/>
                <w:webHidden/>
              </w:rPr>
              <w:t>9</w:t>
            </w:r>
            <w:r w:rsidR="00206693">
              <w:rPr>
                <w:noProof/>
                <w:webHidden/>
              </w:rPr>
              <w:fldChar w:fldCharType="end"/>
            </w:r>
          </w:hyperlink>
        </w:p>
        <w:p w14:paraId="28A67A70" w14:textId="77777777" w:rsidR="00206693" w:rsidRDefault="00E83C24">
          <w:pPr>
            <w:pStyle w:val="TOC1"/>
            <w:tabs>
              <w:tab w:val="right" w:leader="dot" w:pos="9350"/>
            </w:tabs>
            <w:rPr>
              <w:rFonts w:asciiTheme="minorHAnsi" w:eastAsiaTheme="minorEastAsia" w:hAnsiTheme="minorHAnsi"/>
              <w:noProof/>
              <w:lang w:val="en-GB" w:eastAsia="en-GB"/>
            </w:rPr>
          </w:pPr>
          <w:hyperlink w:anchor="_Toc483310830" w:history="1">
            <w:r w:rsidR="00206693" w:rsidRPr="003662E1">
              <w:rPr>
                <w:rStyle w:val="Hyperlink"/>
                <w:noProof/>
              </w:rPr>
              <w:t>Technisch Ontwerp</w:t>
            </w:r>
            <w:r w:rsidR="00206693">
              <w:rPr>
                <w:noProof/>
                <w:webHidden/>
              </w:rPr>
              <w:tab/>
            </w:r>
            <w:r w:rsidR="00206693">
              <w:rPr>
                <w:noProof/>
                <w:webHidden/>
              </w:rPr>
              <w:fldChar w:fldCharType="begin"/>
            </w:r>
            <w:r w:rsidR="00206693">
              <w:rPr>
                <w:noProof/>
                <w:webHidden/>
              </w:rPr>
              <w:instrText xml:space="preserve"> PAGEREF _Toc483310830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15B3DAC1"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31" w:history="1">
            <w:r w:rsidR="00206693" w:rsidRPr="003662E1">
              <w:rPr>
                <w:rStyle w:val="Hyperlink"/>
                <w:noProof/>
              </w:rPr>
              <w:t>Eisen</w:t>
            </w:r>
            <w:r w:rsidR="00206693">
              <w:rPr>
                <w:noProof/>
                <w:webHidden/>
              </w:rPr>
              <w:tab/>
            </w:r>
            <w:r w:rsidR="00206693">
              <w:rPr>
                <w:noProof/>
                <w:webHidden/>
              </w:rPr>
              <w:fldChar w:fldCharType="begin"/>
            </w:r>
            <w:r w:rsidR="00206693">
              <w:rPr>
                <w:noProof/>
                <w:webHidden/>
              </w:rPr>
              <w:instrText xml:space="preserve"> PAGEREF _Toc483310831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2FDBDD34"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32" w:history="1">
            <w:r w:rsidR="00206693" w:rsidRPr="003662E1">
              <w:rPr>
                <w:rStyle w:val="Hyperlink"/>
                <w:noProof/>
              </w:rPr>
              <w:t>Beslissingen</w:t>
            </w:r>
            <w:r w:rsidR="00206693">
              <w:rPr>
                <w:noProof/>
                <w:webHidden/>
              </w:rPr>
              <w:tab/>
            </w:r>
            <w:r w:rsidR="00206693">
              <w:rPr>
                <w:noProof/>
                <w:webHidden/>
              </w:rPr>
              <w:fldChar w:fldCharType="begin"/>
            </w:r>
            <w:r w:rsidR="00206693">
              <w:rPr>
                <w:noProof/>
                <w:webHidden/>
              </w:rPr>
              <w:instrText xml:space="preserve"> PAGEREF _Toc483310832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20C1EB7C"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33" w:history="1">
            <w:r w:rsidR="00206693" w:rsidRPr="003662E1">
              <w:rPr>
                <w:rStyle w:val="Hyperlink"/>
                <w:noProof/>
              </w:rPr>
              <w:t>Plan van Aanpak</w:t>
            </w:r>
            <w:r w:rsidR="00206693">
              <w:rPr>
                <w:noProof/>
                <w:webHidden/>
              </w:rPr>
              <w:tab/>
            </w:r>
            <w:r w:rsidR="00206693">
              <w:rPr>
                <w:noProof/>
                <w:webHidden/>
              </w:rPr>
              <w:fldChar w:fldCharType="begin"/>
            </w:r>
            <w:r w:rsidR="00206693">
              <w:rPr>
                <w:noProof/>
                <w:webHidden/>
              </w:rPr>
              <w:instrText xml:space="preserve"> PAGEREF _Toc483310833 \h </w:instrText>
            </w:r>
            <w:r w:rsidR="00206693">
              <w:rPr>
                <w:noProof/>
                <w:webHidden/>
              </w:rPr>
            </w:r>
            <w:r w:rsidR="00206693">
              <w:rPr>
                <w:noProof/>
                <w:webHidden/>
              </w:rPr>
              <w:fldChar w:fldCharType="separate"/>
            </w:r>
            <w:r w:rsidR="00206693">
              <w:rPr>
                <w:noProof/>
                <w:webHidden/>
              </w:rPr>
              <w:t>10</w:t>
            </w:r>
            <w:r w:rsidR="00206693">
              <w:rPr>
                <w:noProof/>
                <w:webHidden/>
              </w:rPr>
              <w:fldChar w:fldCharType="end"/>
            </w:r>
          </w:hyperlink>
        </w:p>
        <w:p w14:paraId="4A73B47C" w14:textId="77777777" w:rsidR="00206693" w:rsidRDefault="00E83C24">
          <w:pPr>
            <w:pStyle w:val="TOC3"/>
            <w:tabs>
              <w:tab w:val="right" w:leader="dot" w:pos="9350"/>
            </w:tabs>
            <w:rPr>
              <w:rFonts w:asciiTheme="minorHAnsi" w:eastAsiaTheme="minorEastAsia" w:hAnsiTheme="minorHAnsi"/>
              <w:noProof/>
              <w:lang w:val="en-GB" w:eastAsia="en-GB"/>
            </w:rPr>
          </w:pPr>
          <w:hyperlink w:anchor="_Toc483310834" w:history="1">
            <w:r w:rsidR="00206693" w:rsidRPr="003662E1">
              <w:rPr>
                <w:rStyle w:val="Hyperlink"/>
                <w:noProof/>
              </w:rPr>
              <w:t>Haalbaarheidsstappen</w:t>
            </w:r>
            <w:r w:rsidR="00206693">
              <w:rPr>
                <w:noProof/>
                <w:webHidden/>
              </w:rPr>
              <w:tab/>
            </w:r>
            <w:r w:rsidR="00206693">
              <w:rPr>
                <w:noProof/>
                <w:webHidden/>
              </w:rPr>
              <w:fldChar w:fldCharType="begin"/>
            </w:r>
            <w:r w:rsidR="00206693">
              <w:rPr>
                <w:noProof/>
                <w:webHidden/>
              </w:rPr>
              <w:instrText xml:space="preserve"> PAGEREF _Toc483310834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53DFDAFA" w14:textId="77777777" w:rsidR="00206693" w:rsidRDefault="00E83C24">
          <w:pPr>
            <w:pStyle w:val="TOC2"/>
            <w:tabs>
              <w:tab w:val="right" w:leader="dot" w:pos="9350"/>
            </w:tabs>
            <w:rPr>
              <w:rFonts w:asciiTheme="minorHAnsi" w:eastAsiaTheme="minorEastAsia" w:hAnsiTheme="minorHAnsi"/>
              <w:noProof/>
              <w:lang w:val="en-GB" w:eastAsia="en-GB"/>
            </w:rPr>
          </w:pPr>
          <w:hyperlink w:anchor="_Toc483310835" w:history="1">
            <w:r w:rsidR="00206693" w:rsidRPr="003662E1">
              <w:rPr>
                <w:rStyle w:val="Hyperlink"/>
                <w:noProof/>
              </w:rPr>
              <w:t>Over dit document</w:t>
            </w:r>
            <w:r w:rsidR="00206693">
              <w:rPr>
                <w:noProof/>
                <w:webHidden/>
              </w:rPr>
              <w:tab/>
            </w:r>
            <w:r w:rsidR="00206693">
              <w:rPr>
                <w:noProof/>
                <w:webHidden/>
              </w:rPr>
              <w:fldChar w:fldCharType="begin"/>
            </w:r>
            <w:r w:rsidR="00206693">
              <w:rPr>
                <w:noProof/>
                <w:webHidden/>
              </w:rPr>
              <w:instrText xml:space="preserve"> PAGEREF _Toc483310835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4DE0922B" w14:textId="77777777" w:rsidR="00206693" w:rsidRDefault="00E83C24">
          <w:pPr>
            <w:pStyle w:val="TOC3"/>
            <w:tabs>
              <w:tab w:val="right" w:leader="dot" w:pos="9350"/>
            </w:tabs>
            <w:rPr>
              <w:rFonts w:asciiTheme="minorHAnsi" w:eastAsiaTheme="minorEastAsia" w:hAnsiTheme="minorHAnsi"/>
              <w:noProof/>
              <w:lang w:val="en-GB" w:eastAsia="en-GB"/>
            </w:rPr>
          </w:pPr>
          <w:hyperlink w:anchor="_Toc483310836" w:history="1">
            <w:r w:rsidR="00206693" w:rsidRPr="003662E1">
              <w:rPr>
                <w:rStyle w:val="Hyperlink"/>
                <w:noProof/>
              </w:rPr>
              <w:t>Afkortingen</w:t>
            </w:r>
            <w:r w:rsidR="00206693">
              <w:rPr>
                <w:noProof/>
                <w:webHidden/>
              </w:rPr>
              <w:tab/>
            </w:r>
            <w:r w:rsidR="00206693">
              <w:rPr>
                <w:noProof/>
                <w:webHidden/>
              </w:rPr>
              <w:fldChar w:fldCharType="begin"/>
            </w:r>
            <w:r w:rsidR="00206693">
              <w:rPr>
                <w:noProof/>
                <w:webHidden/>
              </w:rPr>
              <w:instrText xml:space="preserve"> PAGEREF _Toc483310836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3B54644C" w14:textId="77777777" w:rsidR="00206693" w:rsidRDefault="00E83C24">
          <w:pPr>
            <w:pStyle w:val="TOC3"/>
            <w:tabs>
              <w:tab w:val="right" w:leader="dot" w:pos="9350"/>
            </w:tabs>
            <w:rPr>
              <w:rFonts w:asciiTheme="minorHAnsi" w:eastAsiaTheme="minorEastAsia" w:hAnsiTheme="minorHAnsi"/>
              <w:noProof/>
              <w:lang w:val="en-GB" w:eastAsia="en-GB"/>
            </w:rPr>
          </w:pPr>
          <w:hyperlink w:anchor="_Toc483310837" w:history="1">
            <w:r w:rsidR="00206693" w:rsidRPr="003662E1">
              <w:rPr>
                <w:rStyle w:val="Hyperlink"/>
                <w:noProof/>
              </w:rPr>
              <w:t>Referenties</w:t>
            </w:r>
            <w:r w:rsidR="00206693">
              <w:rPr>
                <w:noProof/>
                <w:webHidden/>
              </w:rPr>
              <w:tab/>
            </w:r>
            <w:r w:rsidR="00206693">
              <w:rPr>
                <w:noProof/>
                <w:webHidden/>
              </w:rPr>
              <w:fldChar w:fldCharType="begin"/>
            </w:r>
            <w:r w:rsidR="00206693">
              <w:rPr>
                <w:noProof/>
                <w:webHidden/>
              </w:rPr>
              <w:instrText xml:space="preserve"> PAGEREF _Toc483310837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2F9887EF" w14:textId="77777777" w:rsidR="00206693" w:rsidRDefault="00E83C24">
          <w:pPr>
            <w:pStyle w:val="TOC3"/>
            <w:tabs>
              <w:tab w:val="right" w:leader="dot" w:pos="9350"/>
            </w:tabs>
            <w:rPr>
              <w:rFonts w:asciiTheme="minorHAnsi" w:eastAsiaTheme="minorEastAsia" w:hAnsiTheme="minorHAnsi"/>
              <w:noProof/>
              <w:lang w:val="en-GB" w:eastAsia="en-GB"/>
            </w:rPr>
          </w:pPr>
          <w:hyperlink w:anchor="_Toc483310838" w:history="1">
            <w:r w:rsidR="00206693" w:rsidRPr="003662E1">
              <w:rPr>
                <w:rStyle w:val="Hyperlink"/>
                <w:noProof/>
              </w:rPr>
              <w:t>Definities</w:t>
            </w:r>
            <w:r w:rsidR="00206693">
              <w:rPr>
                <w:noProof/>
                <w:webHidden/>
              </w:rPr>
              <w:tab/>
            </w:r>
            <w:r w:rsidR="00206693">
              <w:rPr>
                <w:noProof/>
                <w:webHidden/>
              </w:rPr>
              <w:fldChar w:fldCharType="begin"/>
            </w:r>
            <w:r w:rsidR="00206693">
              <w:rPr>
                <w:noProof/>
                <w:webHidden/>
              </w:rPr>
              <w:instrText xml:space="preserve"> PAGEREF _Toc483310838 \h </w:instrText>
            </w:r>
            <w:r w:rsidR="00206693">
              <w:rPr>
                <w:noProof/>
                <w:webHidden/>
              </w:rPr>
            </w:r>
            <w:r w:rsidR="00206693">
              <w:rPr>
                <w:noProof/>
                <w:webHidden/>
              </w:rPr>
              <w:fldChar w:fldCharType="separate"/>
            </w:r>
            <w:r w:rsidR="00206693">
              <w:rPr>
                <w:noProof/>
                <w:webHidden/>
              </w:rPr>
              <w:t>11</w:t>
            </w:r>
            <w:r w:rsidR="00206693">
              <w:rPr>
                <w:noProof/>
                <w:webHidden/>
              </w:rPr>
              <w:fldChar w:fldCharType="end"/>
            </w:r>
          </w:hyperlink>
        </w:p>
        <w:p w14:paraId="09A3AAE1" w14:textId="77777777" w:rsidR="00206693" w:rsidRDefault="00E83C24">
          <w:pPr>
            <w:pStyle w:val="TOC3"/>
            <w:tabs>
              <w:tab w:val="right" w:leader="dot" w:pos="9350"/>
            </w:tabs>
            <w:rPr>
              <w:rFonts w:asciiTheme="minorHAnsi" w:eastAsiaTheme="minorEastAsia" w:hAnsiTheme="minorHAnsi"/>
              <w:noProof/>
              <w:lang w:val="en-GB" w:eastAsia="en-GB"/>
            </w:rPr>
          </w:pPr>
          <w:hyperlink w:anchor="_Toc483310839" w:history="1">
            <w:r w:rsidR="00206693" w:rsidRPr="003662E1">
              <w:rPr>
                <w:rStyle w:val="Hyperlink"/>
                <w:noProof/>
              </w:rPr>
              <w:t>Gebruikte materialen</w:t>
            </w:r>
            <w:r w:rsidR="00206693">
              <w:rPr>
                <w:noProof/>
                <w:webHidden/>
              </w:rPr>
              <w:tab/>
            </w:r>
            <w:r w:rsidR="00206693">
              <w:rPr>
                <w:noProof/>
                <w:webHidden/>
              </w:rPr>
              <w:fldChar w:fldCharType="begin"/>
            </w:r>
            <w:r w:rsidR="00206693">
              <w:rPr>
                <w:noProof/>
                <w:webHidden/>
              </w:rPr>
              <w:instrText xml:space="preserve"> PAGEREF _Toc483310839 \h </w:instrText>
            </w:r>
            <w:r w:rsidR="00206693">
              <w:rPr>
                <w:noProof/>
                <w:webHidden/>
              </w:rPr>
            </w:r>
            <w:r w:rsidR="00206693">
              <w:rPr>
                <w:noProof/>
                <w:webHidden/>
              </w:rPr>
              <w:fldChar w:fldCharType="separate"/>
            </w:r>
            <w:r w:rsidR="00206693">
              <w:rPr>
                <w:noProof/>
                <w:webHidden/>
              </w:rPr>
              <w:t>12</w:t>
            </w:r>
            <w:r w:rsidR="00206693">
              <w:rPr>
                <w:noProof/>
                <w:webHidden/>
              </w:rPr>
              <w:fldChar w:fldCharType="end"/>
            </w:r>
          </w:hyperlink>
        </w:p>
        <w:p w14:paraId="66DF1F0D" w14:textId="77777777" w:rsidR="005B7CEE" w:rsidRDefault="00BD5898" w:rsidP="005B7CEE">
          <w:pPr>
            <w:rPr>
              <w:b/>
              <w:bCs/>
              <w:noProof/>
              <w:sz w:val="20"/>
              <w:szCs w:val="20"/>
            </w:rPr>
          </w:pPr>
          <w:r w:rsidRPr="009B0CA2">
            <w:rPr>
              <w:b/>
              <w:bCs/>
              <w:noProof/>
              <w:sz w:val="20"/>
              <w:szCs w:val="20"/>
            </w:rPr>
            <w:fldChar w:fldCharType="end"/>
          </w:r>
        </w:p>
        <w:p w14:paraId="18B72119" w14:textId="77777777" w:rsidR="005B7CEE" w:rsidRPr="005B7CEE" w:rsidRDefault="003C5A58" w:rsidP="005B7CEE">
          <w:r>
            <w:t xml:space="preserve"> </w:t>
          </w:r>
        </w:p>
      </w:sdtContent>
    </w:sdt>
    <w:p w14:paraId="447D7AB9" w14:textId="77777777" w:rsidR="00B8709E" w:rsidRPr="00B8709E" w:rsidRDefault="00B8709E" w:rsidP="00E206BF">
      <w:pPr>
        <w:pStyle w:val="Heading1"/>
        <w:rPr>
          <w:sz w:val="48"/>
          <w:szCs w:val="48"/>
          <w:lang w:val="nl-NL"/>
        </w:rPr>
      </w:pPr>
      <w:bookmarkStart w:id="1" w:name="_Toc483310814"/>
      <w:r w:rsidRPr="00B8709E">
        <w:rPr>
          <w:sz w:val="48"/>
          <w:szCs w:val="48"/>
          <w:lang w:val="nl-NL"/>
        </w:rPr>
        <w:lastRenderedPageBreak/>
        <w:t>ProjectPlan</w:t>
      </w:r>
      <w:bookmarkEnd w:id="1"/>
    </w:p>
    <w:p w14:paraId="1CD9DF5B" w14:textId="77777777" w:rsidR="006D4DE0" w:rsidRDefault="00BD5898" w:rsidP="00F743E5">
      <w:pPr>
        <w:pStyle w:val="Heading2"/>
      </w:pPr>
      <w:bookmarkStart w:id="2" w:name="_Toc483310815"/>
      <w:r w:rsidRPr="009C378C">
        <w:t>Opdracht</w:t>
      </w:r>
      <w:bookmarkEnd w:id="2"/>
    </w:p>
    <w:p w14:paraId="6D5A58DC" w14:textId="77777777"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14:paraId="3E0FCF9B" w14:textId="77777777" w:rsidR="007F2C74" w:rsidRPr="009C378C" w:rsidRDefault="007F2C74" w:rsidP="00F743E5">
      <w:pPr>
        <w:pStyle w:val="Heading2"/>
      </w:pPr>
      <w:bookmarkStart w:id="3" w:name="_Toc483310816"/>
      <w:r w:rsidRPr="009C378C">
        <w:t>Doelstelling</w:t>
      </w:r>
      <w:bookmarkEnd w:id="3"/>
    </w:p>
    <w:p w14:paraId="7F9C457F" w14:textId="77777777" w:rsidR="003B3EB3" w:rsidRPr="009C378C" w:rsidRDefault="00170CCF" w:rsidP="007F2C74">
      <w:r>
        <w:t>Het doel van ons project is om individueel nieuwe vaardigheden te leren en te kunnen toepassen in de toekomst.</w:t>
      </w:r>
      <w:r w:rsidR="003B3EB3">
        <w:t xml:space="preserve"> Voorbeelden van programeertalen die we willen ontwikkelen zijn: PHP en C#. Verder willen we beter worden in samenwerken</w:t>
      </w:r>
      <w:r w:rsidR="00BF4B04">
        <w:t xml:space="preserve"> en onze sociale vaardigheden verbeteren zodat presenteren makkelijker en beter gaat.</w:t>
      </w:r>
    </w:p>
    <w:p w14:paraId="29231153" w14:textId="77777777" w:rsidR="007F2C74" w:rsidRPr="009C378C" w:rsidRDefault="007F2C74" w:rsidP="00F743E5">
      <w:pPr>
        <w:pStyle w:val="Heading2"/>
      </w:pPr>
      <w:bookmarkStart w:id="4" w:name="_Toc483310817"/>
      <w:r w:rsidRPr="009C378C">
        <w:t>Afspraken</w:t>
      </w:r>
      <w:bookmarkEnd w:id="4"/>
    </w:p>
    <w:p w14:paraId="415C5E1E" w14:textId="77777777" w:rsidR="000206A1" w:rsidRDefault="00170CCF" w:rsidP="007F2C74">
      <w:r>
        <w:t>Hier vol</w:t>
      </w:r>
      <w:r w:rsidR="000206A1">
        <w:t xml:space="preserve">gen enkelen regels die wij vast </w:t>
      </w:r>
      <w:r>
        <w:t>ges</w:t>
      </w:r>
      <w:r w:rsidR="000206A1">
        <w:t>teld hebben.</w:t>
      </w:r>
    </w:p>
    <w:p w14:paraId="0F936AE2" w14:textId="77777777" w:rsidR="000206A1" w:rsidRDefault="000206A1" w:rsidP="000206A1">
      <w:pPr>
        <w:pStyle w:val="ListParagraph"/>
        <w:numPr>
          <w:ilvl w:val="0"/>
          <w:numId w:val="6"/>
        </w:numPr>
      </w:pPr>
      <w:r>
        <w:t>Damian is onze project leider</w:t>
      </w:r>
    </w:p>
    <w:p w14:paraId="25782C9B" w14:textId="77777777" w:rsidR="000206A1" w:rsidRDefault="000206A1" w:rsidP="000206A1">
      <w:pPr>
        <w:pStyle w:val="ListParagraph"/>
        <w:numPr>
          <w:ilvl w:val="0"/>
          <w:numId w:val="6"/>
        </w:numPr>
      </w:pPr>
      <w:r>
        <w:t>De heer Loomans is onze toegewezen project begeleider</w:t>
      </w:r>
    </w:p>
    <w:p w14:paraId="0E53FB3F" w14:textId="77777777" w:rsidR="000206A1" w:rsidRDefault="000206A1" w:rsidP="000206A1">
      <w:pPr>
        <w:pStyle w:val="ListParagraph"/>
        <w:numPr>
          <w:ilvl w:val="0"/>
          <w:numId w:val="6"/>
        </w:numPr>
      </w:pPr>
      <w:r>
        <w:t>Op 22 juni 2017 leveren wij een werkende versie van het project op.</w:t>
      </w:r>
    </w:p>
    <w:p w14:paraId="46DA578F" w14:textId="77777777" w:rsidR="00EB7AEF" w:rsidRDefault="00EB7AEF" w:rsidP="000206A1">
      <w:pPr>
        <w:pStyle w:val="ListParagraph"/>
        <w:numPr>
          <w:ilvl w:val="0"/>
          <w:numId w:val="6"/>
        </w:numPr>
      </w:pPr>
      <w:r>
        <w:t>15 mei 2017 beginnen wij met coderen.</w:t>
      </w:r>
    </w:p>
    <w:p w14:paraId="415DE137" w14:textId="77777777" w:rsidR="003B3EB3" w:rsidRPr="009C378C" w:rsidRDefault="003B3EB3" w:rsidP="000206A1">
      <w:pPr>
        <w:pStyle w:val="ListParagraph"/>
        <w:numPr>
          <w:ilvl w:val="0"/>
          <w:numId w:val="6"/>
        </w:numPr>
      </w:pPr>
      <w:r>
        <w:t>Op iedere dag werkafspraken maken.</w:t>
      </w:r>
    </w:p>
    <w:p w14:paraId="4995D3C5" w14:textId="77777777" w:rsidR="001446A0" w:rsidRDefault="007F2C74" w:rsidP="00F743E5">
      <w:pPr>
        <w:pStyle w:val="Heading2"/>
      </w:pPr>
      <w:bookmarkStart w:id="5" w:name="_Toc483310818"/>
      <w:r w:rsidRPr="009C378C">
        <w:t>Grenzen</w:t>
      </w:r>
      <w:bookmarkEnd w:id="5"/>
    </w:p>
    <w:p w14:paraId="13EA0FC6" w14:textId="77777777" w:rsidR="00EB7AEF" w:rsidRDefault="00EB7AEF" w:rsidP="001446A0">
      <w:r>
        <w:t xml:space="preserve">Wat word er </w:t>
      </w:r>
      <w:r w:rsidRPr="00EB7AEF">
        <w:rPr>
          <w:u w:val="single"/>
        </w:rPr>
        <w:t>WEL</w:t>
      </w:r>
      <w:r>
        <w:t xml:space="preserve"> </w:t>
      </w:r>
      <w:r w:rsidRPr="00EB7AEF">
        <w:t>gemaakt</w:t>
      </w:r>
      <w:r>
        <w:t>:</w:t>
      </w:r>
    </w:p>
    <w:p w14:paraId="156BE54A" w14:textId="77777777" w:rsidR="00EB7AEF" w:rsidRDefault="00EB7AEF" w:rsidP="00EB7AEF">
      <w:pPr>
        <w:pStyle w:val="ListParagraph"/>
        <w:numPr>
          <w:ilvl w:val="0"/>
          <w:numId w:val="6"/>
        </w:numPr>
      </w:pPr>
      <w:r>
        <w:t>Een register system</w:t>
      </w:r>
    </w:p>
    <w:p w14:paraId="674810DC" w14:textId="77777777" w:rsidR="00EB7AEF" w:rsidRDefault="00EB7AEF" w:rsidP="00EB7AEF">
      <w:pPr>
        <w:pStyle w:val="ListParagraph"/>
        <w:numPr>
          <w:ilvl w:val="0"/>
          <w:numId w:val="6"/>
        </w:numPr>
      </w:pPr>
      <w:r>
        <w:t>Login</w:t>
      </w:r>
    </w:p>
    <w:p w14:paraId="52BBC4FA" w14:textId="77777777" w:rsidR="00EB7AEF" w:rsidRDefault="00EB7AEF" w:rsidP="00EB7AEF">
      <w:pPr>
        <w:pStyle w:val="ListParagraph"/>
        <w:numPr>
          <w:ilvl w:val="0"/>
          <w:numId w:val="6"/>
        </w:numPr>
      </w:pPr>
      <w:r>
        <w:t>Forum</w:t>
      </w:r>
    </w:p>
    <w:p w14:paraId="08808ABB" w14:textId="77777777" w:rsidR="00EB7AEF" w:rsidRDefault="00EB7AEF" w:rsidP="00EB7AEF">
      <w:pPr>
        <w:pStyle w:val="ListParagraph"/>
        <w:numPr>
          <w:ilvl w:val="0"/>
          <w:numId w:val="6"/>
        </w:numPr>
      </w:pPr>
      <w:r>
        <w:t>Applicatie</w:t>
      </w:r>
    </w:p>
    <w:p w14:paraId="4656EE97" w14:textId="77777777" w:rsidR="00EB7AEF" w:rsidRDefault="00EB7AEF" w:rsidP="00EB7AEF">
      <w:pPr>
        <w:pStyle w:val="ListParagraph"/>
        <w:numPr>
          <w:ilvl w:val="0"/>
          <w:numId w:val="6"/>
        </w:numPr>
      </w:pPr>
      <w:r>
        <w:t>Download page voor applicatie</w:t>
      </w:r>
    </w:p>
    <w:p w14:paraId="100BFBB6" w14:textId="77777777" w:rsidR="00EB7AEF" w:rsidRDefault="00EB7AEF" w:rsidP="00EB7AEF">
      <w:pPr>
        <w:pStyle w:val="ListParagraph"/>
        <w:numPr>
          <w:ilvl w:val="0"/>
          <w:numId w:val="6"/>
        </w:numPr>
      </w:pPr>
      <w:r>
        <w:t>Customer support</w:t>
      </w:r>
    </w:p>
    <w:p w14:paraId="36C43B53" w14:textId="77777777" w:rsidR="00EB7AEF" w:rsidRDefault="00EB7AEF" w:rsidP="00EB7AEF">
      <w:pPr>
        <w:pStyle w:val="ListParagraph"/>
        <w:numPr>
          <w:ilvl w:val="0"/>
          <w:numId w:val="6"/>
        </w:numPr>
      </w:pPr>
      <w:r>
        <w:t>Acount page(gebruiker gegevens)</w:t>
      </w:r>
    </w:p>
    <w:p w14:paraId="2124C090" w14:textId="77777777" w:rsidR="00EB7AEF" w:rsidRDefault="00EB7AEF" w:rsidP="00EB7AEF">
      <w:pPr>
        <w:pStyle w:val="ListParagraph"/>
        <w:numPr>
          <w:ilvl w:val="0"/>
          <w:numId w:val="6"/>
        </w:numPr>
      </w:pPr>
      <w:r>
        <w:t>News feed</w:t>
      </w:r>
    </w:p>
    <w:p w14:paraId="01F2806A" w14:textId="67F4CFCB" w:rsidR="009B0CA2" w:rsidRDefault="00EB7AEF" w:rsidP="00235B6D">
      <w:commentRangeStart w:id="6"/>
      <w:r>
        <w:t xml:space="preserve">Wat word er </w:t>
      </w:r>
      <w:r>
        <w:rPr>
          <w:b/>
          <w:u w:val="single"/>
        </w:rPr>
        <w:t>Niet</w:t>
      </w:r>
      <w:r>
        <w:t xml:space="preserve"> gemaakt:</w:t>
      </w:r>
      <w:commentRangeEnd w:id="6"/>
      <w:r w:rsidR="00A07FC0">
        <w:rPr>
          <w:rStyle w:val="CommentReference"/>
        </w:rPr>
        <w:commentReference w:id="6"/>
      </w:r>
    </w:p>
    <w:p w14:paraId="35D481E1" w14:textId="7162B979" w:rsidR="00235B6D" w:rsidRDefault="00E8670D" w:rsidP="00235B6D">
      <w:pPr>
        <w:pStyle w:val="ListParagraph"/>
        <w:numPr>
          <w:ilvl w:val="0"/>
          <w:numId w:val="6"/>
        </w:numPr>
      </w:pPr>
      <w:r>
        <w:t>Je kunt niet zelf een volledig nieuwe forum maken</w:t>
      </w:r>
    </w:p>
    <w:p w14:paraId="4F350593" w14:textId="77777777" w:rsidR="009B0CA2" w:rsidRPr="009B0CA2" w:rsidRDefault="009B0CA2" w:rsidP="009B0CA2"/>
    <w:p w14:paraId="4F70C67D" w14:textId="0364FE6B" w:rsidR="005856F6" w:rsidRDefault="005856F6" w:rsidP="00F743E5">
      <w:pPr>
        <w:pStyle w:val="Heading2"/>
      </w:pPr>
      <w:bookmarkStart w:id="7" w:name="_Toc483310819"/>
    </w:p>
    <w:p w14:paraId="5480FC47" w14:textId="77777777" w:rsidR="005856F6" w:rsidRPr="005856F6" w:rsidRDefault="005856F6" w:rsidP="005856F6"/>
    <w:p w14:paraId="4023B28B" w14:textId="59CE03B3" w:rsidR="007F2C74" w:rsidRPr="009C378C" w:rsidRDefault="00DD7D0F" w:rsidP="00F743E5">
      <w:pPr>
        <w:pStyle w:val="Heading2"/>
      </w:pPr>
      <w:commentRangeStart w:id="8"/>
      <w:r w:rsidRPr="009C378C">
        <w:lastRenderedPageBreak/>
        <w:t>Plan van Aanpak</w:t>
      </w:r>
      <w:commentRangeEnd w:id="8"/>
      <w:r w:rsidR="00A07FC0">
        <w:rPr>
          <w:rStyle w:val="CommentReference"/>
          <w:rFonts w:eastAsiaTheme="minorHAnsi" w:cstheme="minorBidi"/>
          <w:color w:val="auto"/>
        </w:rPr>
        <w:commentReference w:id="8"/>
      </w:r>
      <w:bookmarkEnd w:id="7"/>
    </w:p>
    <w:p w14:paraId="75F2496D" w14:textId="728F99F2" w:rsidR="005856F6" w:rsidRDefault="009F36E0" w:rsidP="005856F6">
      <w:r>
        <w:t>Nadat we klaar zijn met het documenteren van ons project gaan we beginnen met het maken van de database waar alles in komt te staan. Als we dit gedaan hebben gaan we eerst een aantrekkelijke maar overzichtelijke design maken. Dan beginnen we aan het register en login systeem. Vervolgens gaan we aan de slag met het maken van de forum. Daarna begint Damian te werken aan de c</w:t>
      </w:r>
      <w:r w:rsidR="00BF4B04">
        <w:t>ustomer support en Alex aan de mirror applicatie van de website. Nadat de applicatie klaar is weergeven we deze op de website om te downloaden.</w:t>
      </w:r>
    </w:p>
    <w:p w14:paraId="7B416569" w14:textId="1BB12557" w:rsidR="007F2C74" w:rsidRDefault="00336E01" w:rsidP="00F743E5">
      <w:pPr>
        <w:pStyle w:val="Heading2"/>
      </w:pPr>
      <w:bookmarkStart w:id="9" w:name="_Toc483310820"/>
      <w:r w:rsidRPr="009C378C">
        <w:t>Eisen en planning</w:t>
      </w:r>
      <w:r w:rsidR="007F2C74" w:rsidRPr="009C378C">
        <w:t xml:space="preserve"> (WorkBreakDown)</w:t>
      </w:r>
      <w:bookmarkEnd w:id="9"/>
    </w:p>
    <w:p w14:paraId="16DC640F" w14:textId="77777777" w:rsidR="00D4031A" w:rsidRDefault="00206693" w:rsidP="009B0CA2">
      <w:r>
        <w:object w:dxaOrig="26396" w:dyaOrig="17362" w14:anchorId="2EAC1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83pt" o:ole="">
            <v:imagedata r:id="rId10" o:title="" cropbottom="2191f" cropright="21840f"/>
          </v:shape>
          <o:OLEObject Type="Embed" ProgID="Excel.Sheet.12" ShapeID="_x0000_i1025" DrawAspect="Content" ObjectID="_1559471968" r:id="rId11"/>
        </w:object>
      </w:r>
    </w:p>
    <w:p w14:paraId="1FF7511E" w14:textId="77777777" w:rsidR="009B0CA2" w:rsidRPr="009B0CA2" w:rsidRDefault="009B0CA2" w:rsidP="009B0CA2"/>
    <w:p w14:paraId="6DEFB22E" w14:textId="77777777" w:rsidR="00DE1E4B" w:rsidRPr="00B8709E" w:rsidRDefault="00B8709E" w:rsidP="00D4031A">
      <w:pPr>
        <w:pStyle w:val="Heading1"/>
        <w:rPr>
          <w:sz w:val="48"/>
          <w:szCs w:val="48"/>
          <w:lang w:val="nl-NL"/>
        </w:rPr>
      </w:pPr>
      <w:bookmarkStart w:id="10" w:name="_Toc483310821"/>
      <w:bookmarkStart w:id="11" w:name="_Toc482699553"/>
      <w:r>
        <w:rPr>
          <w:sz w:val="48"/>
          <w:szCs w:val="48"/>
          <w:lang w:val="nl-NL"/>
        </w:rPr>
        <w:lastRenderedPageBreak/>
        <w:t xml:space="preserve">Functioneel </w:t>
      </w:r>
      <w:r w:rsidRPr="00B8709E">
        <w:rPr>
          <w:sz w:val="48"/>
          <w:szCs w:val="48"/>
          <w:lang w:val="nl-NL"/>
        </w:rPr>
        <w:t>Ontwerp</w:t>
      </w:r>
      <w:bookmarkEnd w:id="10"/>
    </w:p>
    <w:p w14:paraId="1F937717" w14:textId="77777777" w:rsidR="00D4031A" w:rsidRPr="001836BB" w:rsidRDefault="00D4031A" w:rsidP="00F743E5">
      <w:pPr>
        <w:pStyle w:val="Heading2"/>
      </w:pPr>
      <w:bookmarkStart w:id="12" w:name="_Toc483310822"/>
      <w:r w:rsidRPr="001836BB">
        <w:t>Business perspectief</w:t>
      </w:r>
      <w:bookmarkEnd w:id="11"/>
      <w:bookmarkEnd w:id="12"/>
    </w:p>
    <w:p w14:paraId="774C61E1" w14:textId="77777777" w:rsidR="00D4031A" w:rsidRPr="001836BB" w:rsidRDefault="00D4031A" w:rsidP="00F743E5">
      <w:pPr>
        <w:pStyle w:val="Heading3"/>
      </w:pPr>
      <w:bookmarkStart w:id="13" w:name="_Toc482699554"/>
      <w:bookmarkStart w:id="14" w:name="_Toc483310823"/>
      <w:r w:rsidRPr="001836BB">
        <w:t>Huidige situatie</w:t>
      </w:r>
      <w:bookmarkEnd w:id="13"/>
      <w:bookmarkEnd w:id="14"/>
    </w:p>
    <w:p w14:paraId="4853DB3D" w14:textId="77777777" w:rsidR="00D4031A" w:rsidRPr="001836BB" w:rsidRDefault="00D4031A" w:rsidP="00D4031A">
      <w:r>
        <w:t xml:space="preserve">Er zijn op dit moment een heel aantal community en forum websites die waarschijnlijk hetzelfde als ons aanbieden, maar dat stopt ons niet van iets beters te maken. </w:t>
      </w:r>
    </w:p>
    <w:p w14:paraId="540E9F95" w14:textId="77777777" w:rsidR="00D4031A" w:rsidRDefault="00D4031A" w:rsidP="00F743E5">
      <w:pPr>
        <w:pStyle w:val="Heading3"/>
      </w:pPr>
      <w:bookmarkStart w:id="15" w:name="_Toc482699555"/>
      <w:bookmarkStart w:id="16" w:name="_Toc483310824"/>
      <w:r>
        <w:t>Gewenste situatie</w:t>
      </w:r>
      <w:bookmarkEnd w:id="15"/>
      <w:bookmarkEnd w:id="16"/>
    </w:p>
    <w:p w14:paraId="500CEA99" w14:textId="77777777" w:rsidR="00D4031A" w:rsidRDefault="005C7299" w:rsidP="00D4031A">
      <w:r>
        <w:t>Dit platform moet de problemen van vorigen forums opplossen en uiteindelijk een veelgebruikte community website worden waar iets aan te verdienen is.</w:t>
      </w:r>
    </w:p>
    <w:p w14:paraId="1A90D6C3" w14:textId="77777777" w:rsidR="00D4031A" w:rsidRDefault="00D4031A" w:rsidP="00F743E5">
      <w:pPr>
        <w:pStyle w:val="Heading3"/>
      </w:pPr>
      <w:bookmarkStart w:id="17" w:name="_Toc482699557"/>
      <w:bookmarkStart w:id="18" w:name="_Toc483310825"/>
      <w:commentRangeStart w:id="19"/>
      <w:r>
        <w:t>Business requirements</w:t>
      </w:r>
      <w:bookmarkEnd w:id="17"/>
      <w:commentRangeEnd w:id="19"/>
      <w:r w:rsidR="00A07FC0">
        <w:rPr>
          <w:rStyle w:val="CommentReference"/>
          <w:rFonts w:eastAsiaTheme="minorHAnsi" w:cstheme="minorBidi"/>
          <w:color w:val="auto"/>
        </w:rPr>
        <w:commentReference w:id="19"/>
      </w:r>
      <w:bookmarkEnd w:id="18"/>
    </w:p>
    <w:p w14:paraId="418BAEE3" w14:textId="77777777" w:rsidR="00D4031A" w:rsidRDefault="00D4031A" w:rsidP="00D4031A">
      <w:r>
        <w:t>De opdrachtgever wil:</w:t>
      </w:r>
    </w:p>
    <w:p w14:paraId="26C10F36" w14:textId="77777777" w:rsidR="00D4031A" w:rsidRDefault="00D4031A" w:rsidP="00D4031A">
      <w:pPr>
        <w:pStyle w:val="ListParagraph"/>
        <w:numPr>
          <w:ilvl w:val="0"/>
          <w:numId w:val="7"/>
        </w:numPr>
      </w:pPr>
      <w:r>
        <w:t>Dat we een community website maken met een bijbehorende desktop App</w:t>
      </w:r>
    </w:p>
    <w:p w14:paraId="57714ECD" w14:textId="77777777" w:rsidR="00D4031A" w:rsidRDefault="00D4031A" w:rsidP="00D4031A">
      <w:pPr>
        <w:pStyle w:val="ListParagraph"/>
        <w:numPr>
          <w:ilvl w:val="0"/>
          <w:numId w:val="7"/>
        </w:numPr>
      </w:pPr>
      <w:r>
        <w:t>Dat we de deadline aanhouden en optijd klaar zijn</w:t>
      </w:r>
    </w:p>
    <w:p w14:paraId="30E8F38D" w14:textId="77777777" w:rsidR="00D4031A" w:rsidRDefault="00D4031A" w:rsidP="00D4031A">
      <w:pPr>
        <w:pStyle w:val="ListParagraph"/>
        <w:numPr>
          <w:ilvl w:val="0"/>
          <w:numId w:val="7"/>
        </w:numPr>
      </w:pPr>
      <w:r>
        <w:t>Dat we op een fijne en productieve manier samenwerken en communiceren.</w:t>
      </w:r>
    </w:p>
    <w:p w14:paraId="73D44355" w14:textId="28A02ADF" w:rsidR="00D4031A" w:rsidRDefault="00D4031A" w:rsidP="00D4031A">
      <w:pPr>
        <w:pStyle w:val="ListParagraph"/>
        <w:numPr>
          <w:ilvl w:val="0"/>
          <w:numId w:val="7"/>
        </w:numPr>
      </w:pPr>
      <w:r>
        <w:t>Dat we problemen zo snel en efficient</w:t>
      </w:r>
      <w:r w:rsidR="00DA7036">
        <w:t xml:space="preserve"> mogelijk</w:t>
      </w:r>
      <w:r>
        <w:t xml:space="preserve"> oplossen</w:t>
      </w:r>
    </w:p>
    <w:p w14:paraId="31280F49" w14:textId="4F8D202A" w:rsidR="00D4031A" w:rsidRDefault="00D4031A" w:rsidP="00D4031A">
      <w:pPr>
        <w:pStyle w:val="ListParagraph"/>
        <w:numPr>
          <w:ilvl w:val="0"/>
          <w:numId w:val="7"/>
        </w:numPr>
      </w:pPr>
      <w:r>
        <w:t>Duidelijkheid tussen opdrachtgever en werknemer</w:t>
      </w:r>
    </w:p>
    <w:p w14:paraId="7417DA13" w14:textId="6429DDED" w:rsidR="00367260" w:rsidRDefault="00367260" w:rsidP="00D4031A">
      <w:pPr>
        <w:pStyle w:val="ListParagraph"/>
        <w:numPr>
          <w:ilvl w:val="0"/>
          <w:numId w:val="7"/>
        </w:numPr>
      </w:pPr>
      <w:r>
        <w:t>Damian houdt zich bezig met de look en feel van de website.</w:t>
      </w:r>
    </w:p>
    <w:p w14:paraId="3533B9AB" w14:textId="42F5D606" w:rsidR="00367260" w:rsidRPr="00662198" w:rsidRDefault="00367260" w:rsidP="00D4031A">
      <w:pPr>
        <w:pStyle w:val="ListParagraph"/>
        <w:numPr>
          <w:ilvl w:val="0"/>
          <w:numId w:val="7"/>
        </w:numPr>
      </w:pPr>
      <w:r>
        <w:t>Alex houd zich vooral bezig met de php code in elkaar zetten.</w:t>
      </w:r>
    </w:p>
    <w:p w14:paraId="68DF43A6" w14:textId="77777777" w:rsidR="00D4031A" w:rsidRPr="001836BB" w:rsidRDefault="00D4031A" w:rsidP="00F743E5">
      <w:pPr>
        <w:pStyle w:val="Heading2"/>
      </w:pPr>
      <w:bookmarkStart w:id="20" w:name="_Toc482699558"/>
      <w:bookmarkStart w:id="21" w:name="_Toc483310826"/>
      <w:r w:rsidRPr="001836BB">
        <w:t>Gebruikersperspectief</w:t>
      </w:r>
      <w:bookmarkEnd w:id="20"/>
      <w:bookmarkEnd w:id="21"/>
    </w:p>
    <w:p w14:paraId="5833393B" w14:textId="77777777" w:rsidR="00D4031A" w:rsidRDefault="00D4031A" w:rsidP="006F6D5A">
      <w:pPr>
        <w:pStyle w:val="Heading3"/>
        <w:rPr>
          <w:lang w:val="en-GB"/>
        </w:rPr>
      </w:pPr>
      <w:bookmarkStart w:id="22" w:name="_Toc482699559"/>
      <w:bookmarkStart w:id="23" w:name="_Toc483310827"/>
      <w:commentRangeStart w:id="24"/>
      <w:r w:rsidRPr="00C15F9A">
        <w:rPr>
          <w:lang w:val="en-GB"/>
        </w:rPr>
        <w:t>Use cases, scenarios en activity diagrams</w:t>
      </w:r>
      <w:bookmarkEnd w:id="22"/>
      <w:commentRangeEnd w:id="24"/>
      <w:r w:rsidR="00A07FC0">
        <w:rPr>
          <w:rStyle w:val="CommentReference"/>
          <w:rFonts w:eastAsiaTheme="minorHAnsi" w:cstheme="minorBidi"/>
          <w:color w:val="auto"/>
        </w:rPr>
        <w:commentReference w:id="24"/>
      </w:r>
      <w:bookmarkEnd w:id="23"/>
    </w:p>
    <w:p w14:paraId="21A4286D" w14:textId="77777777" w:rsidR="002A5E51" w:rsidRDefault="008313A9" w:rsidP="006F6D5A">
      <w:r>
        <w:t>Hier volgen een aantal use cases</w:t>
      </w:r>
      <w:r w:rsidR="00030065">
        <w:t>:</w:t>
      </w:r>
    </w:p>
    <w:p w14:paraId="4F957191" w14:textId="77777777" w:rsidR="002A5E51" w:rsidRDefault="002A5E51" w:rsidP="006F6D5A"/>
    <w:p w14:paraId="368C15CE" w14:textId="5CB61020" w:rsidR="006F6D5A" w:rsidRPr="002A5E51" w:rsidRDefault="00030065" w:rsidP="006F6D5A">
      <w:r>
        <w:lastRenderedPageBreak/>
        <w:t>Use</w:t>
      </w:r>
      <w:r w:rsidR="002A5E51">
        <w:t>r application:</w:t>
      </w:r>
      <w:r w:rsidR="008313A9">
        <w:rPr>
          <w:noProof/>
          <w:lang w:val="en-GB" w:eastAsia="en-GB"/>
        </w:rPr>
        <w:drawing>
          <wp:inline distT="0" distB="0" distL="0" distR="0" wp14:anchorId="4F760D57" wp14:editId="7EEAB132">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2D4752" w14:textId="3234B9DB" w:rsidR="00030065" w:rsidRDefault="00030065" w:rsidP="006F6D5A">
      <w:pPr>
        <w:rPr>
          <w:lang w:val="en-GB"/>
        </w:rPr>
      </w:pPr>
    </w:p>
    <w:p w14:paraId="2BCAC846" w14:textId="77777777" w:rsidR="002A5E51" w:rsidRDefault="002A5E51" w:rsidP="006F6D5A">
      <w:pPr>
        <w:rPr>
          <w:lang w:val="en-GB"/>
        </w:rPr>
      </w:pPr>
    </w:p>
    <w:p w14:paraId="4645BD3C" w14:textId="77777777" w:rsidR="002A5E51" w:rsidRDefault="00030065" w:rsidP="006F6D5A">
      <w:pPr>
        <w:rPr>
          <w:lang w:val="en-GB"/>
        </w:rPr>
      </w:pPr>
      <w:r>
        <w:rPr>
          <w:lang w:val="en-GB"/>
        </w:rPr>
        <w:t>User forum</w:t>
      </w:r>
    </w:p>
    <w:p w14:paraId="56EAFE16" w14:textId="170C19C8" w:rsidR="008313A9" w:rsidRDefault="008313A9" w:rsidP="006F6D5A">
      <w:pPr>
        <w:rPr>
          <w:lang w:val="en-GB"/>
        </w:rPr>
      </w:pPr>
      <w:r>
        <w:rPr>
          <w:noProof/>
          <w:lang w:val="en-GB" w:eastAsia="en-GB"/>
        </w:rPr>
        <w:drawing>
          <wp:inline distT="0" distB="0" distL="0" distR="0" wp14:anchorId="0C9CCF44" wp14:editId="76C8202B">
            <wp:extent cx="5943600" cy="3331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umUse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1210"/>
                    </a:xfrm>
                    <a:prstGeom prst="rect">
                      <a:avLst/>
                    </a:prstGeom>
                  </pic:spPr>
                </pic:pic>
              </a:graphicData>
            </a:graphic>
          </wp:inline>
        </w:drawing>
      </w:r>
    </w:p>
    <w:p w14:paraId="1022744D" w14:textId="77777777" w:rsidR="00030065" w:rsidRDefault="00030065" w:rsidP="006F6D5A">
      <w:pPr>
        <w:rPr>
          <w:lang w:val="en-GB"/>
        </w:rPr>
      </w:pPr>
    </w:p>
    <w:p w14:paraId="14D46D71" w14:textId="77777777" w:rsidR="00030065" w:rsidRDefault="00030065" w:rsidP="006F6D5A">
      <w:pPr>
        <w:rPr>
          <w:lang w:val="en-GB"/>
        </w:rPr>
      </w:pPr>
      <w:r>
        <w:rPr>
          <w:lang w:val="en-GB"/>
        </w:rPr>
        <w:t xml:space="preserve">Login </w:t>
      </w:r>
    </w:p>
    <w:p w14:paraId="347735C2" w14:textId="77777777" w:rsidR="008313A9" w:rsidRDefault="008313A9" w:rsidP="006F6D5A">
      <w:pPr>
        <w:rPr>
          <w:lang w:val="en-GB"/>
        </w:rPr>
      </w:pPr>
      <w:r>
        <w:rPr>
          <w:noProof/>
          <w:lang w:val="en-GB" w:eastAsia="en-GB"/>
        </w:rPr>
        <w:drawing>
          <wp:inline distT="0" distB="0" distL="0" distR="0" wp14:anchorId="768701DC" wp14:editId="345F5906">
            <wp:extent cx="5943600" cy="3348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5C5625AC" w14:textId="77777777" w:rsidR="00030065" w:rsidRDefault="00030065" w:rsidP="006F6D5A">
      <w:pPr>
        <w:rPr>
          <w:lang w:val="en-GB"/>
        </w:rPr>
      </w:pPr>
    </w:p>
    <w:p w14:paraId="6FF01B49" w14:textId="77777777" w:rsidR="00030065" w:rsidRDefault="00030065" w:rsidP="006F6D5A">
      <w:pPr>
        <w:rPr>
          <w:lang w:val="en-GB"/>
        </w:rPr>
      </w:pPr>
      <w:r>
        <w:rPr>
          <w:lang w:val="en-GB"/>
        </w:rPr>
        <w:t>User Registreren</w:t>
      </w:r>
    </w:p>
    <w:p w14:paraId="6953BD9F" w14:textId="77777777" w:rsidR="008313A9" w:rsidRDefault="008313A9" w:rsidP="006F6D5A">
      <w:pPr>
        <w:rPr>
          <w:lang w:val="en-GB"/>
        </w:rPr>
      </w:pPr>
      <w:r>
        <w:rPr>
          <w:noProof/>
          <w:lang w:val="en-GB" w:eastAsia="en-GB"/>
        </w:rPr>
        <w:drawing>
          <wp:inline distT="0" distB="0" distL="0" distR="0" wp14:anchorId="48E6F7A6" wp14:editId="5FB7652F">
            <wp:extent cx="5943600" cy="337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er Useca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14:paraId="4C9E7193" w14:textId="77777777" w:rsidR="005B7CEE" w:rsidRPr="006F6D5A" w:rsidRDefault="005B7CEE" w:rsidP="006F6D5A">
      <w:pPr>
        <w:rPr>
          <w:lang w:val="en-GB"/>
        </w:rPr>
      </w:pPr>
    </w:p>
    <w:p w14:paraId="7577F50F" w14:textId="77777777" w:rsidR="00D4031A" w:rsidRDefault="00D4031A" w:rsidP="00F743E5">
      <w:pPr>
        <w:pStyle w:val="Heading2"/>
      </w:pPr>
      <w:bookmarkStart w:id="25" w:name="_Toc482699561"/>
      <w:bookmarkStart w:id="26" w:name="_Toc483310828"/>
      <w:r w:rsidRPr="001836BB">
        <w:t>Wire Frames</w:t>
      </w:r>
      <w:bookmarkEnd w:id="25"/>
      <w:bookmarkEnd w:id="26"/>
    </w:p>
    <w:p w14:paraId="1601266E" w14:textId="77777777" w:rsidR="00D4031A" w:rsidRPr="00536CDD" w:rsidRDefault="00D4031A" w:rsidP="00D4031A">
      <w:r>
        <w:t>Hieronder volgen 4 wireframes. Dit is hoe de website er ongeveer uit gaat zien als het af is.</w:t>
      </w:r>
    </w:p>
    <w:p w14:paraId="452C05AE" w14:textId="77777777" w:rsidR="00D4031A" w:rsidRPr="00536CDD" w:rsidRDefault="00D4031A" w:rsidP="00D4031A">
      <w:r>
        <w:t>De Home pagina:</w:t>
      </w:r>
    </w:p>
    <w:p w14:paraId="44E2B522" w14:textId="77777777" w:rsidR="00D4031A" w:rsidRDefault="00D4031A" w:rsidP="00D4031A">
      <w:r>
        <w:rPr>
          <w:noProof/>
          <w:lang w:val="en-GB" w:eastAsia="en-GB"/>
        </w:rPr>
        <w:drawing>
          <wp:inline distT="0" distB="0" distL="0" distR="0" wp14:anchorId="19B199AA" wp14:editId="4D60BD36">
            <wp:extent cx="4923130"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0633" cy="2846098"/>
                    </a:xfrm>
                    <a:prstGeom prst="rect">
                      <a:avLst/>
                    </a:prstGeom>
                  </pic:spPr>
                </pic:pic>
              </a:graphicData>
            </a:graphic>
          </wp:inline>
        </w:drawing>
      </w:r>
    </w:p>
    <w:p w14:paraId="484BB9C9" w14:textId="77777777" w:rsidR="009B0CA2" w:rsidRDefault="009B0CA2" w:rsidP="00D4031A"/>
    <w:p w14:paraId="1C232518" w14:textId="77777777" w:rsidR="00D4031A" w:rsidRDefault="00D4031A" w:rsidP="00D4031A">
      <w:r>
        <w:t>De login pagina:</w:t>
      </w:r>
    </w:p>
    <w:p w14:paraId="0B52D1BA" w14:textId="77777777" w:rsidR="00D4031A" w:rsidRDefault="00D4031A" w:rsidP="00D4031A">
      <w:r>
        <w:rPr>
          <w:noProof/>
          <w:lang w:val="en-GB" w:eastAsia="en-GB"/>
        </w:rPr>
        <w:drawing>
          <wp:inline distT="0" distB="0" distL="0" distR="0" wp14:anchorId="1347B223" wp14:editId="4089A34F">
            <wp:extent cx="4922520" cy="27757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46434" cy="2789239"/>
                    </a:xfrm>
                    <a:prstGeom prst="rect">
                      <a:avLst/>
                    </a:prstGeom>
                  </pic:spPr>
                </pic:pic>
              </a:graphicData>
            </a:graphic>
          </wp:inline>
        </w:drawing>
      </w:r>
    </w:p>
    <w:p w14:paraId="03449568" w14:textId="77777777" w:rsidR="00D4031A" w:rsidRDefault="00D4031A" w:rsidP="00D4031A">
      <w:pPr>
        <w:rPr>
          <w:lang w:val="en-GB"/>
        </w:rPr>
      </w:pPr>
    </w:p>
    <w:p w14:paraId="7924592C" w14:textId="77777777" w:rsidR="005B7CEE" w:rsidRDefault="005B7CEE" w:rsidP="00D4031A">
      <w:pPr>
        <w:rPr>
          <w:lang w:val="en-GB"/>
        </w:rPr>
      </w:pPr>
    </w:p>
    <w:p w14:paraId="027DD524" w14:textId="77777777" w:rsidR="00D4031A" w:rsidRPr="005B7CEE" w:rsidRDefault="00D4031A" w:rsidP="00D4031A">
      <w:r w:rsidRPr="00536CDD">
        <w:rPr>
          <w:lang w:val="en-GB"/>
        </w:rPr>
        <w:lastRenderedPageBreak/>
        <w:t>De registratie pagina:</w:t>
      </w:r>
    </w:p>
    <w:p w14:paraId="30667CB4" w14:textId="77777777" w:rsidR="00D4031A" w:rsidRDefault="00D4031A" w:rsidP="00D4031A">
      <w:pPr>
        <w:rPr>
          <w:lang w:val="en-GB"/>
        </w:rPr>
      </w:pPr>
      <w:r>
        <w:rPr>
          <w:noProof/>
          <w:lang w:val="en-GB" w:eastAsia="en-GB"/>
        </w:rPr>
        <w:drawing>
          <wp:inline distT="0" distB="0" distL="0" distR="0" wp14:anchorId="7B4AE92F" wp14:editId="03E0A7F7">
            <wp:extent cx="4945075" cy="282756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92173" cy="2854500"/>
                    </a:xfrm>
                    <a:prstGeom prst="rect">
                      <a:avLst/>
                    </a:prstGeom>
                  </pic:spPr>
                </pic:pic>
              </a:graphicData>
            </a:graphic>
          </wp:inline>
        </w:drawing>
      </w:r>
    </w:p>
    <w:p w14:paraId="66CAC8D4" w14:textId="77777777" w:rsidR="00D4031A" w:rsidRDefault="00D4031A" w:rsidP="00D4031A">
      <w:pPr>
        <w:rPr>
          <w:lang w:val="en-GB"/>
        </w:rPr>
      </w:pPr>
    </w:p>
    <w:p w14:paraId="0C8749C8" w14:textId="77777777" w:rsidR="009B0CA2" w:rsidRDefault="009B0CA2" w:rsidP="00D4031A">
      <w:pPr>
        <w:rPr>
          <w:lang w:val="en-GB"/>
        </w:rPr>
      </w:pPr>
    </w:p>
    <w:p w14:paraId="3D262C30" w14:textId="77777777" w:rsidR="009B0CA2" w:rsidRDefault="009B0CA2" w:rsidP="00D4031A"/>
    <w:p w14:paraId="7C79FF8E" w14:textId="77777777" w:rsidR="00D4031A" w:rsidRPr="009B0CA2" w:rsidRDefault="00D4031A" w:rsidP="00D4031A">
      <w:r w:rsidRPr="009B0CA2">
        <w:t>De forum pagina:</w:t>
      </w:r>
    </w:p>
    <w:p w14:paraId="6F4DEDC8" w14:textId="77777777" w:rsidR="00EE5843" w:rsidRPr="009B0CA2" w:rsidRDefault="00D4031A" w:rsidP="006F6D5A">
      <w:r>
        <w:rPr>
          <w:noProof/>
          <w:lang w:val="en-GB" w:eastAsia="en-GB"/>
        </w:rPr>
        <w:drawing>
          <wp:inline distT="0" distB="0" distL="0" distR="0" wp14:anchorId="5C9853D2" wp14:editId="5AD475C1">
            <wp:extent cx="4886325" cy="2821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9078" cy="2840557"/>
                    </a:xfrm>
                    <a:prstGeom prst="rect">
                      <a:avLst/>
                    </a:prstGeom>
                  </pic:spPr>
                </pic:pic>
              </a:graphicData>
            </a:graphic>
          </wp:inline>
        </w:drawing>
      </w:r>
    </w:p>
    <w:p w14:paraId="1BA813F6" w14:textId="77777777" w:rsidR="009B0CA2" w:rsidRDefault="00206693" w:rsidP="00206693">
      <w:pPr>
        <w:pStyle w:val="Heading2"/>
      </w:pPr>
      <w:bookmarkStart w:id="27" w:name="_Toc483310829"/>
      <w:commentRangeStart w:id="28"/>
      <w:r>
        <w:lastRenderedPageBreak/>
        <w:t>ERD</w:t>
      </w:r>
      <w:commentRangeEnd w:id="28"/>
      <w:r>
        <w:rPr>
          <w:rStyle w:val="CommentReference"/>
          <w:rFonts w:eastAsiaTheme="minorHAnsi" w:cstheme="minorBidi"/>
          <w:color w:val="auto"/>
        </w:rPr>
        <w:commentReference w:id="28"/>
      </w:r>
      <w:bookmarkEnd w:id="27"/>
    </w:p>
    <w:p w14:paraId="1A12730D" w14:textId="1EA74A57" w:rsidR="00206693" w:rsidRPr="00206693" w:rsidRDefault="00987B05" w:rsidP="00206693">
      <w:r>
        <w:t xml:space="preserve">We gaan een mySQL database gebruiken die in een aantal tabellen verdeelt is. We hebben twee tabellen voorde forum, een tabel voor </w:t>
      </w:r>
      <w:r w:rsidR="00523064">
        <w:t>de login, een tabel voor de gebruikers inventories en een voor de items.</w:t>
      </w:r>
      <w:r w:rsidR="00513620">
        <w:t xml:space="preserve"> De </w:t>
      </w:r>
      <w:r w:rsidR="000F0D3F">
        <w:t>inventory</w:t>
      </w:r>
      <w:bookmarkStart w:id="29" w:name="_GoBack"/>
      <w:bookmarkEnd w:id="29"/>
      <w:r w:rsidR="00513620">
        <w:t xml:space="preserve"> en item tabellen zijn aan elkaar gelinked.</w:t>
      </w:r>
    </w:p>
    <w:p w14:paraId="50D4736B" w14:textId="77777777" w:rsidR="00B8709E" w:rsidRPr="00B8709E" w:rsidRDefault="00B8709E" w:rsidP="00D4031A">
      <w:pPr>
        <w:pStyle w:val="Heading1"/>
        <w:rPr>
          <w:sz w:val="48"/>
          <w:szCs w:val="48"/>
          <w:lang w:val="nl-NL"/>
        </w:rPr>
      </w:pPr>
      <w:bookmarkStart w:id="30" w:name="_Toc483310830"/>
      <w:bookmarkStart w:id="31" w:name="_Toc482705858"/>
      <w:r w:rsidRPr="00B8709E">
        <w:rPr>
          <w:sz w:val="48"/>
          <w:szCs w:val="48"/>
          <w:lang w:val="nl-NL"/>
        </w:rPr>
        <w:t>Technisch Ontwerp</w:t>
      </w:r>
      <w:bookmarkEnd w:id="30"/>
    </w:p>
    <w:p w14:paraId="015CA478" w14:textId="77777777" w:rsidR="00D4031A" w:rsidRPr="0016506F" w:rsidRDefault="00D4031A" w:rsidP="00F743E5">
      <w:pPr>
        <w:pStyle w:val="Heading2"/>
      </w:pPr>
      <w:bookmarkStart w:id="32" w:name="_Toc483310831"/>
      <w:commentRangeStart w:id="33"/>
      <w:r w:rsidRPr="0016506F">
        <w:t>Eisen</w:t>
      </w:r>
      <w:bookmarkEnd w:id="31"/>
      <w:commentRangeEnd w:id="33"/>
      <w:r w:rsidR="00A07FC0">
        <w:rPr>
          <w:rStyle w:val="CommentReference"/>
          <w:rFonts w:eastAsiaTheme="minorHAnsi" w:cstheme="minorBidi"/>
          <w:color w:val="auto"/>
        </w:rPr>
        <w:commentReference w:id="33"/>
      </w:r>
      <w:bookmarkEnd w:id="32"/>
    </w:p>
    <w:p w14:paraId="5A1E45D7" w14:textId="77777777" w:rsidR="00D4031A" w:rsidRDefault="00D4031A" w:rsidP="00D4031A">
      <w:r>
        <w:t xml:space="preserve">Onze proftaak bestaat uit een </w:t>
      </w:r>
      <w:r w:rsidRPr="00711C79">
        <w:t>website</w:t>
      </w:r>
      <w:r>
        <w:t xml:space="preserve"> geschreven in HTML5 en PHP die gekoppelt is met een MySQL database</w:t>
      </w:r>
      <w:r w:rsidRPr="00711C79">
        <w:t xml:space="preserve"> waar de gebruiker zich </w:t>
      </w:r>
      <w:r>
        <w:t>op kan registreren en inloggen door middel van een database connectie. Dit doen we met PHP, we geven PHP de opdracht om de ingevulde gegevens op te slaan in de SQL database. Als de gebruiker wil inloggen worden de gegevens die hij in heeft gevult gecontroleerd met een SQL injectie. Wanneer de gebruikers naam en wachtwoord gevonden kunnen worden in de database wordt je ingelogt.</w:t>
      </w:r>
    </w:p>
    <w:p w14:paraId="566A366D" w14:textId="77777777" w:rsidR="00D4031A" w:rsidRDefault="00D4031A" w:rsidP="00D4031A">
      <w:r>
        <w:t>Als de gebruiker ingelogt is kan hij op de forum posten en dergelijke. Alles in de forum wordt opgehaald en opgeslagen in de database.</w:t>
      </w:r>
    </w:p>
    <w:p w14:paraId="43B6D96D" w14:textId="77777777" w:rsidR="00D4031A" w:rsidRDefault="00D4031A" w:rsidP="00D4031A">
      <w:r>
        <w:t>De gebruiker kan naar zijn profiel gaan om al zijn informatie te zien. Daarnaast kan de gebruiker ook zijn inventory zien. De inventory wordt opgehaald uit de database.</w:t>
      </w:r>
    </w:p>
    <w:p w14:paraId="58BFFEAB" w14:textId="77777777" w:rsidR="00F743E5" w:rsidRPr="00711C79" w:rsidRDefault="00D4031A" w:rsidP="00D4031A">
      <w:r>
        <w:t>Ten slotte maken we ook nog een applicatie die dezelfde functionaliteiten heeft als de website.</w:t>
      </w:r>
    </w:p>
    <w:p w14:paraId="5899B851" w14:textId="1B5E7D3E" w:rsidR="00D4031A" w:rsidRDefault="00D4031A" w:rsidP="00F743E5">
      <w:pPr>
        <w:pStyle w:val="Heading2"/>
      </w:pPr>
      <w:bookmarkStart w:id="34" w:name="_Toc482705859"/>
      <w:bookmarkStart w:id="35" w:name="_Toc483310832"/>
      <w:commentRangeStart w:id="36"/>
      <w:r w:rsidRPr="00246E5C">
        <w:t>Beslissingen</w:t>
      </w:r>
      <w:bookmarkEnd w:id="34"/>
      <w:commentRangeEnd w:id="36"/>
      <w:r w:rsidR="00A07FC0">
        <w:rPr>
          <w:rStyle w:val="CommentReference"/>
          <w:rFonts w:eastAsiaTheme="minorHAnsi" w:cstheme="minorBidi"/>
          <w:color w:val="auto"/>
        </w:rPr>
        <w:commentReference w:id="36"/>
      </w:r>
      <w:bookmarkEnd w:id="35"/>
    </w:p>
    <w:p w14:paraId="42D65954" w14:textId="28F0624F" w:rsidR="00B94243" w:rsidRDefault="00B94243" w:rsidP="00B94243">
      <w:r>
        <w:t>We hebben ervoor gekozen de login en registratie te maken met de technieken die we gebruikt hebben in Guestbook en Top2000. Dit is de enigste manier waarop we dit geleerd hebben te doen en is dus de makkelijkste manier om hette maken.</w:t>
      </w:r>
    </w:p>
    <w:p w14:paraId="4CB4CADE" w14:textId="74D6DEEE" w:rsidR="00B94243" w:rsidRPr="00B94243" w:rsidRDefault="00B94243" w:rsidP="00B94243">
      <w:r>
        <w:t xml:space="preserve">De forum die we gaan maken word opgebouwd uit een aantal mySQL tabellen die weer gebruik gaat maken van de technieken in Guestbook en </w:t>
      </w:r>
      <w:r w:rsidR="00FD26F5">
        <w:t>Top2000 om data in de tabellen op te slaan en op te halen.</w:t>
      </w:r>
    </w:p>
    <w:p w14:paraId="1E8036BA" w14:textId="1A8145E0" w:rsidR="00D4031A" w:rsidRDefault="00D4031A" w:rsidP="00D4031A">
      <w:r>
        <w:t>Tevens hebben we er voor gekozen om een C# applicatie te maken die</w:t>
      </w:r>
      <w:r w:rsidR="00FD26F5">
        <w:t xml:space="preserve"> een verbinding maakt met de website waarmee je kunt chatten met iemand op de website</w:t>
      </w:r>
      <w:r>
        <w:t>.</w:t>
      </w:r>
    </w:p>
    <w:p w14:paraId="63266B08" w14:textId="77777777" w:rsidR="00D4031A" w:rsidRPr="00DF3ACA" w:rsidRDefault="00D4031A" w:rsidP="00F743E5">
      <w:pPr>
        <w:pStyle w:val="Heading2"/>
      </w:pPr>
      <w:bookmarkStart w:id="37" w:name="_Toc482705862"/>
      <w:bookmarkStart w:id="38" w:name="_Toc483310833"/>
      <w:commentRangeStart w:id="39"/>
      <w:r w:rsidRPr="00DF3ACA">
        <w:t>Plan van Aanpak</w:t>
      </w:r>
      <w:bookmarkEnd w:id="37"/>
      <w:commentRangeEnd w:id="39"/>
      <w:r w:rsidR="00A07FC0">
        <w:rPr>
          <w:rStyle w:val="CommentReference"/>
          <w:rFonts w:eastAsiaTheme="minorHAnsi" w:cstheme="minorBidi"/>
          <w:color w:val="auto"/>
        </w:rPr>
        <w:commentReference w:id="39"/>
      </w:r>
      <w:bookmarkEnd w:id="38"/>
    </w:p>
    <w:p w14:paraId="53E4EB4B" w14:textId="08F9E2D4" w:rsidR="00D4031A" w:rsidRPr="009C378C" w:rsidRDefault="00FD26F5" w:rsidP="00D4031A">
      <w:r>
        <w:t xml:space="preserve">Ten eerste gaan we met gebruik van mySQL onze database in elkaar zetten. </w:t>
      </w:r>
      <w:r w:rsidR="00D4031A">
        <w:t>Als we dit gedaan hebben gaan we een aantrekkelijke maar overzi</w:t>
      </w:r>
      <w:r>
        <w:t>chtelijke HTML design maken. hierna</w:t>
      </w:r>
      <w:r w:rsidR="00D4031A">
        <w:t xml:space="preserve"> beginnen we aan het register en login systeem</w:t>
      </w:r>
      <w:r>
        <w:t xml:space="preserve"> waarvoor we code gaan gebruiken uit Guestbook en Top2000</w:t>
      </w:r>
      <w:r w:rsidR="00D4031A">
        <w:t>. Wachtwoorden worden ge</w:t>
      </w:r>
      <w:r w:rsidR="00DA7036">
        <w:rPr>
          <w:rFonts w:ascii="Consolas" w:hAnsi="Consolas"/>
        </w:rPr>
        <w:t>ë</w:t>
      </w:r>
      <w:r w:rsidR="00D4031A">
        <w:t>ncrypt met een SHA1 encryption</w:t>
      </w:r>
      <w:r w:rsidR="00DA7036">
        <w:t xml:space="preserve"> en om alle andere data die in de database op word geslagen komt een real_escape te staan om het invoerne van ongewilde characters te voorkomen</w:t>
      </w:r>
      <w:r w:rsidR="00D4031A">
        <w:t>. Nadat de applicatie klaar is weergeven we deze op de website om te downloaden.</w:t>
      </w:r>
    </w:p>
    <w:p w14:paraId="102390D6" w14:textId="77777777" w:rsidR="00D4031A" w:rsidRDefault="00D4031A" w:rsidP="00F743E5">
      <w:pPr>
        <w:pStyle w:val="Heading3"/>
      </w:pPr>
      <w:bookmarkStart w:id="40" w:name="_Toc482705863"/>
      <w:bookmarkStart w:id="41" w:name="_Toc483310834"/>
      <w:r>
        <w:lastRenderedPageBreak/>
        <w:t>Haalbaarheidsstappen</w:t>
      </w:r>
      <w:bookmarkEnd w:id="40"/>
      <w:bookmarkEnd w:id="41"/>
    </w:p>
    <w:p w14:paraId="3F782D7F" w14:textId="77777777" w:rsidR="00D4031A" w:rsidRDefault="00D4031A" w:rsidP="00D4031A">
      <w:r>
        <w:t>Eerst testen we de connnectie tussen de database en de website die we hebben gemaakt door middel van PHP.</w:t>
      </w:r>
    </w:p>
    <w:p w14:paraId="00762D1E" w14:textId="77777777" w:rsidR="00D4031A" w:rsidRDefault="00D4031A" w:rsidP="00D4031A">
      <w:r>
        <w:t>Daarna kijken we de ingevulde informatie bij het inloggen na. En de data die we ontvangen in het registratie formulier slaan we op in de database.</w:t>
      </w:r>
    </w:p>
    <w:p w14:paraId="50AD926B" w14:textId="77777777" w:rsidR="00D4031A" w:rsidRDefault="00D4031A" w:rsidP="00D4031A">
      <w:r>
        <w:t>Ten slotte testen we of de opgeslagen informatie kan worden opgehaald uit de database. Deze informatie kunnen we gebruiken om te controleren of bij de login de juiste gegevens zijn ingevoerd.</w:t>
      </w:r>
    </w:p>
    <w:p w14:paraId="2DD6E765" w14:textId="77777777" w:rsidR="00D4031A" w:rsidRPr="005951EF" w:rsidRDefault="00D4031A" w:rsidP="00D4031A"/>
    <w:p w14:paraId="2877C870" w14:textId="77777777" w:rsidR="00D4031A" w:rsidRPr="00246E5C" w:rsidRDefault="00D4031A" w:rsidP="00F743E5">
      <w:pPr>
        <w:pStyle w:val="Heading2"/>
      </w:pPr>
      <w:bookmarkStart w:id="42" w:name="_Toc482705864"/>
      <w:bookmarkStart w:id="43" w:name="_Toc483310835"/>
      <w:r w:rsidRPr="00246E5C">
        <w:t>Over dit document</w:t>
      </w:r>
      <w:bookmarkEnd w:id="42"/>
      <w:bookmarkEnd w:id="43"/>
    </w:p>
    <w:p w14:paraId="165133C0" w14:textId="77777777" w:rsidR="00D4031A" w:rsidRPr="00F743E5" w:rsidRDefault="00D4031A" w:rsidP="00F743E5">
      <w:pPr>
        <w:pStyle w:val="Heading3"/>
      </w:pPr>
      <w:bookmarkStart w:id="44" w:name="_Toc482705865"/>
      <w:bookmarkStart w:id="45" w:name="_Toc483310836"/>
      <w:r w:rsidRPr="00F743E5">
        <w:t>Afkortingen</w:t>
      </w:r>
      <w:bookmarkEnd w:id="44"/>
      <w:bookmarkEnd w:id="45"/>
    </w:p>
    <w:tbl>
      <w:tblPr>
        <w:tblStyle w:val="TableGrid"/>
        <w:tblW w:w="9493" w:type="dxa"/>
        <w:tblLook w:val="04A0" w:firstRow="1" w:lastRow="0" w:firstColumn="1" w:lastColumn="0" w:noHBand="0" w:noVBand="1"/>
      </w:tblPr>
      <w:tblGrid>
        <w:gridCol w:w="1272"/>
        <w:gridCol w:w="8221"/>
      </w:tblGrid>
      <w:tr w:rsidR="00D4031A" w14:paraId="1EA2EA99" w14:textId="77777777" w:rsidTr="00EE5843">
        <w:trPr>
          <w:trHeight w:val="239"/>
        </w:trPr>
        <w:tc>
          <w:tcPr>
            <w:tcW w:w="1272" w:type="dxa"/>
            <w:shd w:val="clear" w:color="auto" w:fill="0070C0"/>
          </w:tcPr>
          <w:p w14:paraId="443B1608" w14:textId="77777777" w:rsidR="00D4031A" w:rsidRPr="00972820" w:rsidRDefault="00D4031A" w:rsidP="00EE5843">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14:paraId="29C8FD1C"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743E5" w14:paraId="09CFD0A1" w14:textId="77777777" w:rsidTr="00EE5843">
        <w:tc>
          <w:tcPr>
            <w:tcW w:w="1272" w:type="dxa"/>
          </w:tcPr>
          <w:p w14:paraId="6B0EB7BC" w14:textId="77777777" w:rsidR="00F743E5" w:rsidRPr="00FD1B31" w:rsidRDefault="00F743E5" w:rsidP="00F743E5">
            <w:pPr>
              <w:spacing w:line="240" w:lineRule="auto"/>
              <w:rPr>
                <w:rFonts w:ascii="Verdana" w:hAnsi="Verdana"/>
                <w:sz w:val="18"/>
                <w:szCs w:val="18"/>
              </w:rPr>
            </w:pPr>
            <w:r>
              <w:rPr>
                <w:rFonts w:ascii="Verdana" w:hAnsi="Verdana"/>
                <w:sz w:val="18"/>
                <w:szCs w:val="18"/>
              </w:rPr>
              <w:t>IDE</w:t>
            </w:r>
          </w:p>
        </w:tc>
        <w:tc>
          <w:tcPr>
            <w:tcW w:w="8221" w:type="dxa"/>
          </w:tcPr>
          <w:p w14:paraId="2EABA46E" w14:textId="77777777" w:rsidR="00F743E5" w:rsidRPr="00FD1B31" w:rsidRDefault="00F743E5" w:rsidP="00F743E5">
            <w:pPr>
              <w:spacing w:line="240" w:lineRule="auto"/>
              <w:rPr>
                <w:rFonts w:ascii="Verdana" w:hAnsi="Verdana"/>
                <w:sz w:val="18"/>
                <w:szCs w:val="18"/>
              </w:rPr>
            </w:pPr>
            <w:r>
              <w:rPr>
                <w:rFonts w:ascii="Verdana" w:hAnsi="Verdana"/>
                <w:sz w:val="18"/>
                <w:szCs w:val="18"/>
              </w:rPr>
              <w:t>Integrated development environment</w:t>
            </w:r>
          </w:p>
        </w:tc>
      </w:tr>
      <w:tr w:rsidR="00F743E5" w14:paraId="71B2B079" w14:textId="77777777" w:rsidTr="00EE5843">
        <w:tc>
          <w:tcPr>
            <w:tcW w:w="1272" w:type="dxa"/>
          </w:tcPr>
          <w:p w14:paraId="04835A9A" w14:textId="77777777" w:rsidR="00F743E5" w:rsidRDefault="00F743E5" w:rsidP="00F743E5">
            <w:pPr>
              <w:spacing w:line="240" w:lineRule="auto"/>
              <w:rPr>
                <w:rFonts w:ascii="Verdana" w:hAnsi="Verdana"/>
                <w:sz w:val="18"/>
                <w:szCs w:val="18"/>
              </w:rPr>
            </w:pPr>
            <w:r>
              <w:rPr>
                <w:rFonts w:ascii="Verdana" w:hAnsi="Verdana"/>
                <w:sz w:val="18"/>
                <w:szCs w:val="18"/>
              </w:rPr>
              <w:t>HTML</w:t>
            </w:r>
          </w:p>
        </w:tc>
        <w:tc>
          <w:tcPr>
            <w:tcW w:w="8221" w:type="dxa"/>
          </w:tcPr>
          <w:p w14:paraId="3E377C92" w14:textId="77777777" w:rsidR="00F743E5" w:rsidRDefault="00F743E5" w:rsidP="00F743E5">
            <w:pPr>
              <w:spacing w:line="240" w:lineRule="auto"/>
              <w:rPr>
                <w:rFonts w:ascii="Verdana" w:hAnsi="Verdana"/>
                <w:sz w:val="18"/>
                <w:szCs w:val="18"/>
              </w:rPr>
            </w:pPr>
            <w:r>
              <w:rPr>
                <w:rFonts w:ascii="Verdana" w:hAnsi="Verdana"/>
                <w:sz w:val="18"/>
                <w:szCs w:val="18"/>
              </w:rPr>
              <w:t>HyperText Markup Language</w:t>
            </w:r>
          </w:p>
        </w:tc>
      </w:tr>
      <w:tr w:rsidR="00F743E5" w14:paraId="575F1950" w14:textId="77777777" w:rsidTr="00EE5843">
        <w:tc>
          <w:tcPr>
            <w:tcW w:w="1272" w:type="dxa"/>
          </w:tcPr>
          <w:p w14:paraId="6F28FE13" w14:textId="77777777" w:rsidR="00F743E5" w:rsidRDefault="00F743E5" w:rsidP="00F743E5">
            <w:pPr>
              <w:spacing w:line="240" w:lineRule="auto"/>
              <w:rPr>
                <w:rFonts w:ascii="Verdana" w:hAnsi="Verdana"/>
                <w:sz w:val="18"/>
                <w:szCs w:val="18"/>
              </w:rPr>
            </w:pPr>
            <w:r>
              <w:rPr>
                <w:rFonts w:ascii="Verdana" w:hAnsi="Verdana"/>
                <w:sz w:val="18"/>
                <w:szCs w:val="18"/>
              </w:rPr>
              <w:t>PHP</w:t>
            </w:r>
          </w:p>
        </w:tc>
        <w:tc>
          <w:tcPr>
            <w:tcW w:w="8221" w:type="dxa"/>
          </w:tcPr>
          <w:p w14:paraId="12A8234E" w14:textId="77777777" w:rsidR="00F743E5" w:rsidRDefault="00F743E5" w:rsidP="00F743E5">
            <w:pPr>
              <w:spacing w:line="240" w:lineRule="auto"/>
              <w:rPr>
                <w:rFonts w:ascii="Verdana" w:hAnsi="Verdana"/>
                <w:sz w:val="18"/>
                <w:szCs w:val="18"/>
              </w:rPr>
            </w:pPr>
            <w:r>
              <w:rPr>
                <w:rFonts w:ascii="Verdana" w:hAnsi="Verdana"/>
                <w:sz w:val="18"/>
                <w:szCs w:val="18"/>
              </w:rPr>
              <w:t>Hypertext Preprocessor</w:t>
            </w:r>
          </w:p>
        </w:tc>
      </w:tr>
      <w:tr w:rsidR="00F743E5" w14:paraId="6F74FDAE" w14:textId="77777777" w:rsidTr="00EE5843">
        <w:tc>
          <w:tcPr>
            <w:tcW w:w="1272" w:type="dxa"/>
          </w:tcPr>
          <w:p w14:paraId="765AF1D1" w14:textId="77777777" w:rsidR="00F743E5" w:rsidRDefault="00F743E5" w:rsidP="00F743E5">
            <w:pPr>
              <w:spacing w:line="240" w:lineRule="auto"/>
              <w:rPr>
                <w:rFonts w:ascii="Verdana" w:hAnsi="Verdana"/>
                <w:sz w:val="18"/>
                <w:szCs w:val="18"/>
              </w:rPr>
            </w:pPr>
            <w:r>
              <w:rPr>
                <w:rFonts w:ascii="Verdana" w:hAnsi="Verdana"/>
                <w:sz w:val="18"/>
                <w:szCs w:val="18"/>
              </w:rPr>
              <w:t>SQL</w:t>
            </w:r>
          </w:p>
        </w:tc>
        <w:tc>
          <w:tcPr>
            <w:tcW w:w="8221" w:type="dxa"/>
          </w:tcPr>
          <w:p w14:paraId="19FBE460" w14:textId="77777777" w:rsidR="00F743E5" w:rsidRDefault="00F743E5" w:rsidP="00F743E5">
            <w:pPr>
              <w:spacing w:line="240" w:lineRule="auto"/>
              <w:rPr>
                <w:rFonts w:ascii="Verdana" w:hAnsi="Verdana"/>
                <w:sz w:val="18"/>
                <w:szCs w:val="18"/>
              </w:rPr>
            </w:pPr>
            <w:r>
              <w:rPr>
                <w:rFonts w:ascii="Verdana" w:hAnsi="Verdana"/>
                <w:sz w:val="18"/>
                <w:szCs w:val="18"/>
              </w:rPr>
              <w:t>Structured Query Language</w:t>
            </w:r>
          </w:p>
        </w:tc>
      </w:tr>
      <w:tr w:rsidR="00F743E5" w14:paraId="0DA2F3C0" w14:textId="77777777" w:rsidTr="00EE5843">
        <w:tc>
          <w:tcPr>
            <w:tcW w:w="1272" w:type="dxa"/>
          </w:tcPr>
          <w:p w14:paraId="7634EF00" w14:textId="77777777" w:rsidR="00F743E5" w:rsidRDefault="00F743E5" w:rsidP="00F743E5">
            <w:pPr>
              <w:spacing w:line="240" w:lineRule="auto"/>
              <w:rPr>
                <w:rFonts w:ascii="Verdana" w:hAnsi="Verdana"/>
                <w:sz w:val="18"/>
                <w:szCs w:val="18"/>
              </w:rPr>
            </w:pPr>
            <w:r>
              <w:rPr>
                <w:rFonts w:ascii="Verdana" w:hAnsi="Verdana"/>
                <w:sz w:val="18"/>
                <w:szCs w:val="18"/>
              </w:rPr>
              <w:t>C#</w:t>
            </w:r>
          </w:p>
        </w:tc>
        <w:tc>
          <w:tcPr>
            <w:tcW w:w="8221" w:type="dxa"/>
          </w:tcPr>
          <w:p w14:paraId="67C1B754" w14:textId="77777777" w:rsidR="00F743E5" w:rsidRDefault="00F743E5" w:rsidP="00F743E5">
            <w:pPr>
              <w:spacing w:line="240" w:lineRule="auto"/>
              <w:rPr>
                <w:rFonts w:ascii="Verdana" w:hAnsi="Verdana"/>
                <w:sz w:val="18"/>
                <w:szCs w:val="18"/>
              </w:rPr>
            </w:pPr>
            <w:r>
              <w:rPr>
                <w:rFonts w:ascii="Verdana" w:hAnsi="Verdana"/>
                <w:sz w:val="18"/>
                <w:szCs w:val="18"/>
              </w:rPr>
              <w:t>Een Programeertaal, uitgesproken als C sharp</w:t>
            </w:r>
          </w:p>
        </w:tc>
      </w:tr>
    </w:tbl>
    <w:p w14:paraId="3F6DC53F" w14:textId="77777777" w:rsidR="00D4031A" w:rsidRDefault="00D4031A" w:rsidP="00D4031A"/>
    <w:p w14:paraId="7134DA13" w14:textId="77777777" w:rsidR="00754EB0" w:rsidRDefault="00754EB0" w:rsidP="00754EB0">
      <w:pPr>
        <w:pStyle w:val="Heading3"/>
      </w:pPr>
      <w:bookmarkStart w:id="46" w:name="_Toc483310837"/>
      <w:r>
        <w:t>Referenties</w:t>
      </w:r>
      <w:bookmarkEnd w:id="46"/>
    </w:p>
    <w:tbl>
      <w:tblPr>
        <w:tblStyle w:val="TableGrid"/>
        <w:tblW w:w="9729" w:type="dxa"/>
        <w:tblLook w:val="04A0" w:firstRow="1" w:lastRow="0" w:firstColumn="1" w:lastColumn="0" w:noHBand="0" w:noVBand="1"/>
      </w:tblPr>
      <w:tblGrid>
        <w:gridCol w:w="1508"/>
        <w:gridCol w:w="8221"/>
      </w:tblGrid>
      <w:tr w:rsidR="00754EB0" w14:paraId="619DF1C5" w14:textId="77777777" w:rsidTr="006D10E5">
        <w:trPr>
          <w:trHeight w:val="239"/>
        </w:trPr>
        <w:tc>
          <w:tcPr>
            <w:tcW w:w="1508" w:type="dxa"/>
            <w:shd w:val="clear" w:color="auto" w:fill="0070C0"/>
          </w:tcPr>
          <w:p w14:paraId="139F0317" w14:textId="77777777" w:rsidR="00754EB0" w:rsidRPr="00972820" w:rsidRDefault="00754EB0" w:rsidP="006D10E5">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14:paraId="56464A51" w14:textId="77777777" w:rsidR="00754EB0" w:rsidRPr="00972820" w:rsidRDefault="00754EB0" w:rsidP="006D10E5">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54EB0" w14:paraId="785D1A03" w14:textId="77777777" w:rsidTr="006D10E5">
        <w:tc>
          <w:tcPr>
            <w:tcW w:w="1508" w:type="dxa"/>
          </w:tcPr>
          <w:p w14:paraId="0351056F" w14:textId="77777777" w:rsidR="00754EB0" w:rsidRPr="00FD1B31" w:rsidRDefault="00754EB0" w:rsidP="006D10E5">
            <w:pPr>
              <w:spacing w:line="240" w:lineRule="auto"/>
              <w:rPr>
                <w:rFonts w:ascii="Verdana" w:hAnsi="Verdana"/>
                <w:sz w:val="18"/>
                <w:szCs w:val="18"/>
              </w:rPr>
            </w:pPr>
            <w:r>
              <w:rPr>
                <w:rFonts w:ascii="Verdana" w:hAnsi="Verdana"/>
                <w:sz w:val="18"/>
                <w:szCs w:val="18"/>
              </w:rPr>
              <w:t>Projectplan</w:t>
            </w:r>
          </w:p>
        </w:tc>
        <w:tc>
          <w:tcPr>
            <w:tcW w:w="8221" w:type="dxa"/>
          </w:tcPr>
          <w:p w14:paraId="564A3842" w14:textId="77777777" w:rsidR="00754EB0" w:rsidRPr="00FD1B31" w:rsidRDefault="00754EB0" w:rsidP="006D10E5">
            <w:pPr>
              <w:spacing w:line="240" w:lineRule="auto"/>
              <w:rPr>
                <w:rFonts w:ascii="Verdana" w:hAnsi="Verdana"/>
                <w:sz w:val="18"/>
                <w:szCs w:val="18"/>
              </w:rPr>
            </w:pPr>
            <w:r>
              <w:rPr>
                <w:rFonts w:ascii="Verdana" w:hAnsi="Verdana"/>
                <w:sz w:val="18"/>
                <w:szCs w:val="18"/>
              </w:rPr>
              <w:t>Bekijk onze projectplan voor verdere duidelijkheid over ons project</w:t>
            </w:r>
          </w:p>
        </w:tc>
      </w:tr>
      <w:tr w:rsidR="00754EB0" w14:paraId="27725858" w14:textId="77777777" w:rsidTr="006D10E5">
        <w:tc>
          <w:tcPr>
            <w:tcW w:w="1508" w:type="dxa"/>
          </w:tcPr>
          <w:p w14:paraId="26BBD45C" w14:textId="77777777" w:rsidR="00754EB0" w:rsidRDefault="00754EB0" w:rsidP="006D10E5">
            <w:pPr>
              <w:spacing w:line="240" w:lineRule="auto"/>
              <w:rPr>
                <w:rFonts w:ascii="Verdana" w:hAnsi="Verdana"/>
                <w:sz w:val="18"/>
                <w:szCs w:val="18"/>
              </w:rPr>
            </w:pPr>
            <w:r>
              <w:rPr>
                <w:rFonts w:ascii="Verdana" w:hAnsi="Verdana"/>
                <w:sz w:val="18"/>
                <w:szCs w:val="18"/>
              </w:rPr>
              <w:t>Technisch Ontwerp</w:t>
            </w:r>
          </w:p>
        </w:tc>
        <w:tc>
          <w:tcPr>
            <w:tcW w:w="8221" w:type="dxa"/>
          </w:tcPr>
          <w:p w14:paraId="0ECE9D39" w14:textId="77777777" w:rsidR="00754EB0" w:rsidRDefault="00754EB0" w:rsidP="006D10E5">
            <w:pPr>
              <w:spacing w:line="240" w:lineRule="auto"/>
              <w:rPr>
                <w:rFonts w:ascii="Verdana" w:hAnsi="Verdana"/>
                <w:sz w:val="18"/>
                <w:szCs w:val="18"/>
              </w:rPr>
            </w:pPr>
            <w:r>
              <w:rPr>
                <w:rFonts w:ascii="Verdana" w:hAnsi="Verdana"/>
                <w:sz w:val="18"/>
                <w:szCs w:val="18"/>
              </w:rPr>
              <w:t>Bekijk ook het Technisch Ontwerp voor een meer gedetaileerde beschrijving</w:t>
            </w:r>
          </w:p>
        </w:tc>
      </w:tr>
    </w:tbl>
    <w:p w14:paraId="68B3EA21" w14:textId="77777777" w:rsidR="00754EB0" w:rsidRPr="001C0ECE" w:rsidRDefault="00754EB0" w:rsidP="00D4031A"/>
    <w:p w14:paraId="5929DCBD" w14:textId="77777777" w:rsidR="00D4031A" w:rsidRDefault="00D4031A" w:rsidP="00F743E5">
      <w:pPr>
        <w:pStyle w:val="Heading3"/>
      </w:pPr>
      <w:bookmarkStart w:id="47" w:name="_Toc482705866"/>
      <w:bookmarkStart w:id="48" w:name="_Toc483310838"/>
      <w:r>
        <w:t>Definities</w:t>
      </w:r>
      <w:bookmarkEnd w:id="47"/>
      <w:bookmarkEnd w:id="48"/>
    </w:p>
    <w:tbl>
      <w:tblPr>
        <w:tblStyle w:val="TableGrid"/>
        <w:tblW w:w="9493" w:type="dxa"/>
        <w:tblLook w:val="04A0" w:firstRow="1" w:lastRow="0" w:firstColumn="1" w:lastColumn="0" w:noHBand="0" w:noVBand="1"/>
      </w:tblPr>
      <w:tblGrid>
        <w:gridCol w:w="1392"/>
        <w:gridCol w:w="8101"/>
      </w:tblGrid>
      <w:tr w:rsidR="00D4031A" w14:paraId="62DA3917" w14:textId="77777777" w:rsidTr="00EE5843">
        <w:trPr>
          <w:trHeight w:val="239"/>
        </w:trPr>
        <w:tc>
          <w:tcPr>
            <w:tcW w:w="1272" w:type="dxa"/>
            <w:shd w:val="clear" w:color="auto" w:fill="0070C0"/>
          </w:tcPr>
          <w:p w14:paraId="360615F4" w14:textId="77777777" w:rsidR="00D4031A" w:rsidRPr="00972820" w:rsidRDefault="00D4031A" w:rsidP="00EE5843">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14:paraId="2284FC92"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14:paraId="4811E77E" w14:textId="77777777" w:rsidTr="00EE5843">
        <w:tc>
          <w:tcPr>
            <w:tcW w:w="1272" w:type="dxa"/>
          </w:tcPr>
          <w:p w14:paraId="68CD0F34" w14:textId="77777777" w:rsidR="00D4031A" w:rsidRPr="00FD1B31" w:rsidRDefault="00D4031A" w:rsidP="00EE5843">
            <w:pPr>
              <w:spacing w:line="240" w:lineRule="auto"/>
              <w:rPr>
                <w:rFonts w:ascii="Verdana" w:hAnsi="Verdana"/>
                <w:sz w:val="18"/>
                <w:szCs w:val="18"/>
              </w:rPr>
            </w:pPr>
            <w:r>
              <w:rPr>
                <w:rFonts w:ascii="Verdana" w:hAnsi="Verdana"/>
                <w:sz w:val="18"/>
                <w:szCs w:val="18"/>
              </w:rPr>
              <w:t>Showstopper</w:t>
            </w:r>
          </w:p>
        </w:tc>
        <w:tc>
          <w:tcPr>
            <w:tcW w:w="8221" w:type="dxa"/>
          </w:tcPr>
          <w:p w14:paraId="1DCD34A8" w14:textId="77777777" w:rsidR="00D4031A" w:rsidRDefault="00D4031A" w:rsidP="00EE5843">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14:paraId="6469C0AF" w14:textId="77777777" w:rsidR="00D4031A" w:rsidRPr="00FD1B31" w:rsidRDefault="00D4031A" w:rsidP="00EE5843">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031A" w14:paraId="57F32316" w14:textId="77777777" w:rsidTr="00EE5843">
        <w:tc>
          <w:tcPr>
            <w:tcW w:w="1272" w:type="dxa"/>
          </w:tcPr>
          <w:p w14:paraId="71EAB885" w14:textId="77777777" w:rsidR="00D4031A" w:rsidRDefault="00D4031A" w:rsidP="00EE5843">
            <w:pPr>
              <w:spacing w:line="240" w:lineRule="auto"/>
              <w:rPr>
                <w:rFonts w:ascii="Verdana" w:hAnsi="Verdana"/>
                <w:sz w:val="18"/>
                <w:szCs w:val="18"/>
              </w:rPr>
            </w:pPr>
            <w:r>
              <w:rPr>
                <w:rFonts w:ascii="Verdana" w:hAnsi="Verdana"/>
                <w:sz w:val="18"/>
                <w:szCs w:val="18"/>
              </w:rPr>
              <w:t>database</w:t>
            </w:r>
          </w:p>
        </w:tc>
        <w:tc>
          <w:tcPr>
            <w:tcW w:w="8221" w:type="dxa"/>
          </w:tcPr>
          <w:p w14:paraId="54B5A7CC" w14:textId="77777777" w:rsidR="00D4031A" w:rsidRDefault="00D4031A" w:rsidP="00EE5843">
            <w:pPr>
              <w:spacing w:line="240" w:lineRule="auto"/>
              <w:rPr>
                <w:rFonts w:ascii="Verdana" w:hAnsi="Verdana"/>
                <w:sz w:val="18"/>
                <w:szCs w:val="18"/>
              </w:rPr>
            </w:pPr>
            <w:r w:rsidRPr="005573DE">
              <w:rPr>
                <w:rFonts w:ascii="Verdana" w:hAnsi="Verdana"/>
                <w:sz w:val="18"/>
                <w:szCs w:val="18"/>
              </w:rPr>
              <w:t xml:space="preserve">Een database, gegevensbank of databank is een digitaal opgeslagen archief, ingericht met het oog op flexibele raadpleging en gebruik. Databases spelen een belangrijke rol voor het archiveren en actueel houden van gegevens bij onder meer de overheid, </w:t>
            </w:r>
            <w:r w:rsidRPr="005573DE">
              <w:rPr>
                <w:rFonts w:ascii="Verdana" w:hAnsi="Verdana"/>
                <w:sz w:val="18"/>
                <w:szCs w:val="18"/>
              </w:rPr>
              <w:lastRenderedPageBreak/>
              <w:t>financiële instellingen en bedrijven, in de wetenschap, en worden op kleinere schaal ook privé gebruikt.</w:t>
            </w:r>
          </w:p>
        </w:tc>
      </w:tr>
    </w:tbl>
    <w:p w14:paraId="2595E500" w14:textId="77777777" w:rsidR="00D4031A" w:rsidRPr="00FD1B31" w:rsidRDefault="00D4031A" w:rsidP="00D4031A"/>
    <w:p w14:paraId="027EFAF5" w14:textId="77777777" w:rsidR="00D4031A" w:rsidRDefault="00D4031A" w:rsidP="00F743E5">
      <w:pPr>
        <w:pStyle w:val="Heading3"/>
      </w:pPr>
      <w:bookmarkStart w:id="49" w:name="_Toc482705867"/>
      <w:bookmarkStart w:id="50" w:name="_Toc483310839"/>
      <w:r>
        <w:t>Gebruikte materialen</w:t>
      </w:r>
      <w:bookmarkEnd w:id="49"/>
      <w:bookmarkEnd w:id="50"/>
    </w:p>
    <w:tbl>
      <w:tblPr>
        <w:tblStyle w:val="TableGrid"/>
        <w:tblW w:w="9493" w:type="dxa"/>
        <w:tblLook w:val="04A0" w:firstRow="1" w:lastRow="0" w:firstColumn="1" w:lastColumn="0" w:noHBand="0" w:noVBand="1"/>
      </w:tblPr>
      <w:tblGrid>
        <w:gridCol w:w="1272"/>
        <w:gridCol w:w="8221"/>
      </w:tblGrid>
      <w:tr w:rsidR="00D4031A" w14:paraId="6B2315D0" w14:textId="77777777" w:rsidTr="00EE5843">
        <w:trPr>
          <w:trHeight w:val="239"/>
        </w:trPr>
        <w:tc>
          <w:tcPr>
            <w:tcW w:w="1272" w:type="dxa"/>
            <w:shd w:val="clear" w:color="auto" w:fill="0070C0"/>
          </w:tcPr>
          <w:p w14:paraId="5C6E4731" w14:textId="77777777" w:rsidR="00D4031A" w:rsidRPr="00972820" w:rsidRDefault="00D4031A" w:rsidP="00EE5843">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14:paraId="0DAE19DE" w14:textId="77777777" w:rsidR="00D4031A" w:rsidRPr="00972820" w:rsidRDefault="00D4031A" w:rsidP="00EE5843">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D4031A" w14:paraId="2017947D" w14:textId="77777777" w:rsidTr="00EE5843">
        <w:tc>
          <w:tcPr>
            <w:tcW w:w="1272" w:type="dxa"/>
          </w:tcPr>
          <w:p w14:paraId="3C08C74C" w14:textId="77777777" w:rsidR="00D4031A" w:rsidRPr="00FD1B31" w:rsidRDefault="00D4031A" w:rsidP="00EE5843">
            <w:pPr>
              <w:spacing w:line="240" w:lineRule="auto"/>
              <w:rPr>
                <w:rFonts w:ascii="Verdana" w:hAnsi="Verdana"/>
                <w:sz w:val="18"/>
                <w:szCs w:val="18"/>
              </w:rPr>
            </w:pPr>
            <w:r>
              <w:rPr>
                <w:rFonts w:ascii="Verdana" w:hAnsi="Verdana"/>
                <w:sz w:val="18"/>
                <w:szCs w:val="18"/>
              </w:rPr>
              <w:t>laptop</w:t>
            </w:r>
          </w:p>
        </w:tc>
        <w:tc>
          <w:tcPr>
            <w:tcW w:w="8221" w:type="dxa"/>
          </w:tcPr>
          <w:p w14:paraId="37D27677" w14:textId="77777777" w:rsidR="00D4031A" w:rsidRPr="00FD1B31" w:rsidRDefault="00D4031A" w:rsidP="00EE5843">
            <w:pPr>
              <w:spacing w:line="240" w:lineRule="auto"/>
              <w:rPr>
                <w:rFonts w:ascii="Verdana" w:hAnsi="Verdana"/>
                <w:sz w:val="18"/>
                <w:szCs w:val="18"/>
              </w:rPr>
            </w:pPr>
            <w:r w:rsidRPr="00EB0146">
              <w:rPr>
                <w:rFonts w:ascii="Verdana" w:hAnsi="Verdana"/>
                <w:sz w:val="18"/>
                <w:szCs w:val="18"/>
              </w:rPr>
              <w:t>Hardware om alle software op te runnen</w:t>
            </w:r>
          </w:p>
        </w:tc>
      </w:tr>
      <w:tr w:rsidR="00D4031A" w14:paraId="41321107" w14:textId="77777777" w:rsidTr="00EE5843">
        <w:tc>
          <w:tcPr>
            <w:tcW w:w="1272" w:type="dxa"/>
          </w:tcPr>
          <w:p w14:paraId="43A85068" w14:textId="77777777" w:rsidR="00D4031A" w:rsidRPr="00FD1B31" w:rsidRDefault="00D4031A" w:rsidP="00EE5843">
            <w:pPr>
              <w:spacing w:line="240" w:lineRule="auto"/>
              <w:rPr>
                <w:rFonts w:ascii="Verdana" w:hAnsi="Verdana"/>
                <w:sz w:val="18"/>
                <w:szCs w:val="18"/>
              </w:rPr>
            </w:pPr>
            <w:r>
              <w:rPr>
                <w:rFonts w:ascii="Verdana" w:hAnsi="Verdana"/>
                <w:sz w:val="18"/>
                <w:szCs w:val="18"/>
              </w:rPr>
              <w:t>gitkraken</w:t>
            </w:r>
          </w:p>
        </w:tc>
        <w:tc>
          <w:tcPr>
            <w:tcW w:w="8221" w:type="dxa"/>
          </w:tcPr>
          <w:p w14:paraId="2B218D2F" w14:textId="77777777" w:rsidR="00D4031A" w:rsidRPr="00EB0146" w:rsidRDefault="00D4031A" w:rsidP="00EE5843">
            <w:pPr>
              <w:spacing w:line="240" w:lineRule="auto"/>
              <w:rPr>
                <w:rFonts w:ascii="Verdana" w:hAnsi="Verdana"/>
                <w:sz w:val="18"/>
                <w:szCs w:val="18"/>
              </w:rPr>
            </w:pPr>
            <w:r w:rsidRPr="00EB0146">
              <w:rPr>
                <w:rFonts w:ascii="Verdana" w:hAnsi="Verdana"/>
                <w:sz w:val="18"/>
                <w:szCs w:val="18"/>
              </w:rPr>
              <w:t xml:space="preserve">Software </w:t>
            </w:r>
            <w:r>
              <w:rPr>
                <w:rFonts w:ascii="Verdana" w:hAnsi="Verdana"/>
                <w:sz w:val="18"/>
                <w:szCs w:val="18"/>
              </w:rPr>
              <w:t>om samen te werken met andere aan hetzelfde project.</w:t>
            </w:r>
          </w:p>
        </w:tc>
      </w:tr>
      <w:tr w:rsidR="00D4031A" w14:paraId="2C1EBE4C" w14:textId="77777777" w:rsidTr="00EE5843">
        <w:tc>
          <w:tcPr>
            <w:tcW w:w="1272" w:type="dxa"/>
          </w:tcPr>
          <w:p w14:paraId="38C401ED" w14:textId="77777777" w:rsidR="00D4031A" w:rsidRDefault="00D4031A" w:rsidP="00EE5843">
            <w:pPr>
              <w:spacing w:line="240" w:lineRule="auto"/>
              <w:rPr>
                <w:rFonts w:ascii="Verdana" w:hAnsi="Verdana"/>
                <w:sz w:val="18"/>
                <w:szCs w:val="18"/>
              </w:rPr>
            </w:pPr>
            <w:r>
              <w:rPr>
                <w:rFonts w:ascii="Verdana" w:hAnsi="Verdana"/>
                <w:sz w:val="18"/>
                <w:szCs w:val="18"/>
              </w:rPr>
              <w:t>sublime</w:t>
            </w:r>
          </w:p>
        </w:tc>
        <w:tc>
          <w:tcPr>
            <w:tcW w:w="8221" w:type="dxa"/>
          </w:tcPr>
          <w:p w14:paraId="528AA668" w14:textId="77777777" w:rsidR="00D4031A" w:rsidRDefault="00D4031A" w:rsidP="00EE5843">
            <w:pPr>
              <w:spacing w:line="240" w:lineRule="auto"/>
              <w:rPr>
                <w:rFonts w:ascii="Verdana" w:hAnsi="Verdana"/>
                <w:sz w:val="18"/>
                <w:szCs w:val="18"/>
              </w:rPr>
            </w:pPr>
            <w:r>
              <w:rPr>
                <w:rFonts w:ascii="Verdana" w:hAnsi="Verdana"/>
                <w:sz w:val="18"/>
                <w:szCs w:val="18"/>
              </w:rPr>
              <w:t>Software om HTML, CSS en PHP code te schrijven.</w:t>
            </w:r>
          </w:p>
        </w:tc>
      </w:tr>
      <w:tr w:rsidR="00D4031A" w14:paraId="12A6F989" w14:textId="77777777" w:rsidTr="00EE5843">
        <w:tc>
          <w:tcPr>
            <w:tcW w:w="1272" w:type="dxa"/>
          </w:tcPr>
          <w:p w14:paraId="32772D45" w14:textId="77777777" w:rsidR="00D4031A" w:rsidRDefault="00D4031A" w:rsidP="00EE5843">
            <w:pPr>
              <w:spacing w:line="240" w:lineRule="auto"/>
              <w:rPr>
                <w:rFonts w:ascii="Verdana" w:hAnsi="Verdana"/>
                <w:sz w:val="18"/>
                <w:szCs w:val="18"/>
              </w:rPr>
            </w:pPr>
            <w:r>
              <w:rPr>
                <w:rFonts w:ascii="Verdana" w:hAnsi="Verdana"/>
                <w:sz w:val="18"/>
                <w:szCs w:val="18"/>
              </w:rPr>
              <w:t>Visual studio</w:t>
            </w:r>
          </w:p>
        </w:tc>
        <w:tc>
          <w:tcPr>
            <w:tcW w:w="8221" w:type="dxa"/>
          </w:tcPr>
          <w:p w14:paraId="21108ABB" w14:textId="77777777" w:rsidR="00D4031A" w:rsidRDefault="00D4031A" w:rsidP="00EE5843">
            <w:pPr>
              <w:spacing w:line="240" w:lineRule="auto"/>
              <w:rPr>
                <w:rFonts w:ascii="Verdana" w:hAnsi="Verdana"/>
                <w:sz w:val="18"/>
                <w:szCs w:val="18"/>
              </w:rPr>
            </w:pPr>
            <w:r>
              <w:rPr>
                <w:rFonts w:ascii="Verdana" w:hAnsi="Verdana"/>
                <w:sz w:val="18"/>
                <w:szCs w:val="18"/>
              </w:rPr>
              <w:t>Software om apps te maken.</w:t>
            </w:r>
          </w:p>
        </w:tc>
      </w:tr>
      <w:tr w:rsidR="00D4031A" w14:paraId="003A7E2B" w14:textId="77777777" w:rsidTr="00EE5843">
        <w:tc>
          <w:tcPr>
            <w:tcW w:w="1272" w:type="dxa"/>
          </w:tcPr>
          <w:p w14:paraId="2ABFA8D4" w14:textId="77777777" w:rsidR="00D4031A" w:rsidRDefault="00D4031A" w:rsidP="00EE5843">
            <w:pPr>
              <w:spacing w:line="240" w:lineRule="auto"/>
              <w:rPr>
                <w:rFonts w:ascii="Verdana" w:hAnsi="Verdana"/>
                <w:sz w:val="18"/>
                <w:szCs w:val="18"/>
              </w:rPr>
            </w:pPr>
            <w:r>
              <w:rPr>
                <w:rFonts w:ascii="Verdana" w:hAnsi="Verdana"/>
                <w:sz w:val="18"/>
                <w:szCs w:val="18"/>
              </w:rPr>
              <w:t>USB webserver</w:t>
            </w:r>
          </w:p>
        </w:tc>
        <w:tc>
          <w:tcPr>
            <w:tcW w:w="8221" w:type="dxa"/>
          </w:tcPr>
          <w:p w14:paraId="15BC9F5D" w14:textId="77777777" w:rsidR="00D4031A" w:rsidRDefault="00D4031A" w:rsidP="00EE5843">
            <w:pPr>
              <w:spacing w:line="240" w:lineRule="auto"/>
              <w:rPr>
                <w:rFonts w:ascii="Verdana" w:hAnsi="Verdana"/>
                <w:sz w:val="18"/>
                <w:szCs w:val="18"/>
              </w:rPr>
            </w:pPr>
            <w:r>
              <w:rPr>
                <w:rFonts w:ascii="Verdana" w:hAnsi="Verdana"/>
                <w:sz w:val="18"/>
                <w:szCs w:val="18"/>
              </w:rPr>
              <w:t>Softare om een local server te hosten.</w:t>
            </w:r>
          </w:p>
        </w:tc>
      </w:tr>
      <w:tr w:rsidR="00D4031A" w14:paraId="008691FB" w14:textId="77777777" w:rsidTr="00EE5843">
        <w:tc>
          <w:tcPr>
            <w:tcW w:w="1272" w:type="dxa"/>
          </w:tcPr>
          <w:p w14:paraId="5F06E0C1" w14:textId="77777777" w:rsidR="00D4031A" w:rsidRDefault="00D4031A" w:rsidP="00EE5843">
            <w:pPr>
              <w:spacing w:line="240" w:lineRule="auto"/>
              <w:rPr>
                <w:rFonts w:ascii="Verdana" w:hAnsi="Verdana"/>
                <w:sz w:val="18"/>
                <w:szCs w:val="18"/>
              </w:rPr>
            </w:pPr>
            <w:r>
              <w:rPr>
                <w:rFonts w:ascii="Verdana" w:hAnsi="Verdana"/>
                <w:sz w:val="18"/>
                <w:szCs w:val="18"/>
              </w:rPr>
              <w:t>Microsoft office</w:t>
            </w:r>
          </w:p>
        </w:tc>
        <w:tc>
          <w:tcPr>
            <w:tcW w:w="8221" w:type="dxa"/>
          </w:tcPr>
          <w:p w14:paraId="25E9419B" w14:textId="77777777" w:rsidR="00D4031A" w:rsidRDefault="00D4031A" w:rsidP="00EE5843">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D4031A" w14:paraId="01841876" w14:textId="77777777" w:rsidTr="00EE5843">
        <w:tc>
          <w:tcPr>
            <w:tcW w:w="1272" w:type="dxa"/>
          </w:tcPr>
          <w:p w14:paraId="459B0647" w14:textId="77777777" w:rsidR="00D4031A" w:rsidRDefault="00D4031A" w:rsidP="00EE5843">
            <w:pPr>
              <w:spacing w:line="240" w:lineRule="auto"/>
              <w:rPr>
                <w:rFonts w:ascii="Verdana" w:hAnsi="Verdana"/>
                <w:sz w:val="18"/>
                <w:szCs w:val="18"/>
              </w:rPr>
            </w:pPr>
            <w:r>
              <w:rPr>
                <w:rFonts w:ascii="Verdana" w:hAnsi="Verdana"/>
                <w:sz w:val="18"/>
                <w:szCs w:val="18"/>
              </w:rPr>
              <w:t>Adobe Illustrator</w:t>
            </w:r>
          </w:p>
        </w:tc>
        <w:tc>
          <w:tcPr>
            <w:tcW w:w="8221" w:type="dxa"/>
          </w:tcPr>
          <w:p w14:paraId="674C9F31" w14:textId="77777777" w:rsidR="00D4031A" w:rsidRDefault="00D4031A" w:rsidP="00EE5843">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D4031A" w14:paraId="708AEF30" w14:textId="77777777" w:rsidTr="00EE5843">
        <w:tc>
          <w:tcPr>
            <w:tcW w:w="1272" w:type="dxa"/>
          </w:tcPr>
          <w:p w14:paraId="43AB0B6F" w14:textId="77777777" w:rsidR="00D4031A" w:rsidRDefault="00D4031A" w:rsidP="00EE5843">
            <w:pPr>
              <w:spacing w:line="240" w:lineRule="auto"/>
              <w:rPr>
                <w:rFonts w:ascii="Verdana" w:hAnsi="Verdana"/>
                <w:sz w:val="18"/>
                <w:szCs w:val="18"/>
              </w:rPr>
            </w:pPr>
            <w:r>
              <w:rPr>
                <w:rFonts w:ascii="Verdana" w:hAnsi="Verdana"/>
                <w:sz w:val="18"/>
                <w:szCs w:val="18"/>
              </w:rPr>
              <w:t>Adobe Photoshop</w:t>
            </w:r>
          </w:p>
        </w:tc>
        <w:tc>
          <w:tcPr>
            <w:tcW w:w="8221" w:type="dxa"/>
          </w:tcPr>
          <w:p w14:paraId="13E26D61" w14:textId="77777777" w:rsidR="00D4031A" w:rsidRDefault="00D4031A" w:rsidP="00EE5843">
            <w:pPr>
              <w:spacing w:line="240" w:lineRule="auto"/>
              <w:rPr>
                <w:rFonts w:ascii="Verdana" w:hAnsi="Verdana"/>
                <w:sz w:val="18"/>
                <w:szCs w:val="18"/>
              </w:rPr>
            </w:pPr>
            <w:r>
              <w:rPr>
                <w:rFonts w:ascii="Verdana" w:hAnsi="Verdana"/>
                <w:sz w:val="18"/>
                <w:szCs w:val="18"/>
              </w:rPr>
              <w:t>Software om afbeeldingen te manipuleren of te verbeteren die we gebruiken bij het maken van het logo</w:t>
            </w:r>
          </w:p>
        </w:tc>
      </w:tr>
    </w:tbl>
    <w:p w14:paraId="1D06F32F" w14:textId="77777777" w:rsidR="00D4031A" w:rsidRPr="00595AD5" w:rsidRDefault="00D4031A" w:rsidP="00D4031A"/>
    <w:sectPr w:rsidR="00D4031A" w:rsidRPr="00595AD5">
      <w:headerReference w:type="default" r:id="rId20"/>
      <w:footerReference w:type="default" r:id="rId2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 mares" w:date="2017-05-23T13:55:00Z" w:initials="am">
    <w:p w14:paraId="23B65E7B" w14:textId="77777777" w:rsidR="00206693" w:rsidRDefault="00206693">
      <w:pPr>
        <w:pStyle w:val="CommentText"/>
      </w:pPr>
      <w:r>
        <w:rPr>
          <w:rStyle w:val="CommentReference"/>
        </w:rPr>
        <w:annotationRef/>
      </w:r>
      <w:r>
        <w:rPr>
          <w:rStyle w:val="CommentReference"/>
        </w:rPr>
        <w:t>Iets met resultaat en eisen, kan niet herinneren wat</w:t>
      </w:r>
    </w:p>
  </w:comment>
  <w:comment w:id="6" w:author="alex mares" w:date="2017-05-23T13:38:00Z" w:initials="am">
    <w:p w14:paraId="265367B5" w14:textId="77777777" w:rsidR="00A07FC0" w:rsidRDefault="00A07FC0">
      <w:pPr>
        <w:pStyle w:val="CommentText"/>
      </w:pPr>
      <w:r>
        <w:rPr>
          <w:rStyle w:val="CommentReference"/>
        </w:rPr>
        <w:annotationRef/>
      </w:r>
      <w:r>
        <w:t>Moet wel direct te maken hebben met wat wij maken</w:t>
      </w:r>
    </w:p>
  </w:comment>
  <w:comment w:id="8" w:author="alex mares" w:date="2017-05-23T13:37:00Z" w:initials="am">
    <w:p w14:paraId="68BE481E" w14:textId="77777777" w:rsidR="00A07FC0" w:rsidRDefault="00A07FC0">
      <w:pPr>
        <w:pStyle w:val="CommentText"/>
      </w:pPr>
      <w:r>
        <w:rPr>
          <w:rStyle w:val="CommentReference"/>
        </w:rPr>
        <w:annotationRef/>
      </w:r>
      <w:r>
        <w:t>Globale plan van aanpak. Kan iedereen naar kijken en begreipt hoe jullie aan de slag gaan</w:t>
      </w:r>
    </w:p>
  </w:comment>
  <w:comment w:id="19" w:author="alex mares" w:date="2017-05-23T13:36:00Z" w:initials="am">
    <w:p w14:paraId="66E19E08" w14:textId="77777777" w:rsidR="00A07FC0" w:rsidRDefault="00A07FC0">
      <w:pPr>
        <w:pStyle w:val="CommentText"/>
      </w:pPr>
      <w:r>
        <w:rPr>
          <w:rStyle w:val="CommentReference"/>
        </w:rPr>
        <w:annotationRef/>
      </w:r>
      <w:r>
        <w:t>Minder globaal en meer spescefiek</w:t>
      </w:r>
    </w:p>
  </w:comment>
  <w:comment w:id="24" w:author="alex mares" w:date="2017-05-23T13:40:00Z" w:initials="am">
    <w:p w14:paraId="787891C3" w14:textId="3DB39436" w:rsidR="00A07FC0" w:rsidRDefault="00A07FC0">
      <w:pPr>
        <w:pStyle w:val="CommentText"/>
      </w:pPr>
      <w:r>
        <w:rPr>
          <w:rStyle w:val="CommentReference"/>
        </w:rPr>
        <w:annotationRef/>
      </w:r>
      <w:r>
        <w:t>Use cases veranderen</w:t>
      </w:r>
      <w:r w:rsidR="004953E8">
        <w:t>, scenarios toevoegen met actors en dergelijken.</w:t>
      </w:r>
    </w:p>
  </w:comment>
  <w:comment w:id="28" w:author="alex mares" w:date="2017-05-23T13:47:00Z" w:initials="am">
    <w:p w14:paraId="447CE585" w14:textId="77777777" w:rsidR="00206693" w:rsidRDefault="00206693">
      <w:pPr>
        <w:pStyle w:val="CommentText"/>
      </w:pPr>
      <w:r>
        <w:rPr>
          <w:rStyle w:val="CommentReference"/>
        </w:rPr>
        <w:annotationRef/>
      </w:r>
      <w:r>
        <w:t>Beschrijving van hoe en wat we in de database op gaan slaan.</w:t>
      </w:r>
    </w:p>
  </w:comment>
  <w:comment w:id="33" w:author="alex mares" w:date="2017-05-23T13:41:00Z" w:initials="am">
    <w:p w14:paraId="067DE694" w14:textId="77777777" w:rsidR="00A07FC0" w:rsidRDefault="00A07FC0">
      <w:pPr>
        <w:pStyle w:val="CommentText"/>
      </w:pPr>
      <w:r>
        <w:rPr>
          <w:rStyle w:val="CommentReference"/>
        </w:rPr>
        <w:annotationRef/>
      </w:r>
      <w:r>
        <w:t>“Technische” eisen. Bvb, als je van die pagina daar naar to wilt hoe doe je dat dan.</w:t>
      </w:r>
    </w:p>
  </w:comment>
  <w:comment w:id="36" w:author="alex mares" w:date="2017-05-23T13:43:00Z" w:initials="am">
    <w:p w14:paraId="27036547" w14:textId="77777777" w:rsidR="00A07FC0" w:rsidRDefault="00A07FC0">
      <w:pPr>
        <w:pStyle w:val="CommentText"/>
      </w:pPr>
      <w:r>
        <w:rPr>
          <w:rStyle w:val="CommentReference"/>
        </w:rPr>
        <w:annotationRef/>
      </w:r>
      <w:r>
        <w:t>Waarom gekozen om iets met bepaalde technieken te maken.</w:t>
      </w:r>
    </w:p>
  </w:comment>
  <w:comment w:id="39" w:author="alex mares" w:date="2017-05-23T13:45:00Z" w:initials="am">
    <w:p w14:paraId="48512065" w14:textId="77777777" w:rsidR="00A07FC0" w:rsidRDefault="00A07FC0">
      <w:pPr>
        <w:pStyle w:val="CommentText"/>
      </w:pPr>
      <w:r>
        <w:rPr>
          <w:rStyle w:val="CommentReference"/>
        </w:rPr>
        <w:annotationRef/>
      </w:r>
      <w:r>
        <w:t xml:space="preserve">Technisch plan van aanpak. De programeurs </w:t>
      </w:r>
      <w:r w:rsidR="00206693">
        <w:t>moeten door hiernaar te kijken prescies weten waar ze mee aan de slag moeten.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B65E7B" w15:done="0"/>
  <w15:commentEx w15:paraId="265367B5" w15:done="1"/>
  <w15:commentEx w15:paraId="68BE481E" w15:done="1"/>
  <w15:commentEx w15:paraId="66E19E08" w15:done="1"/>
  <w15:commentEx w15:paraId="787891C3" w15:done="0"/>
  <w15:commentEx w15:paraId="447CE585" w15:done="0"/>
  <w15:commentEx w15:paraId="067DE694" w15:done="0"/>
  <w15:commentEx w15:paraId="27036547" w15:done="1"/>
  <w15:commentEx w15:paraId="48512065"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8AA87" w14:textId="77777777" w:rsidR="00E83C24" w:rsidRDefault="00E83C24" w:rsidP="00BD5898">
      <w:pPr>
        <w:spacing w:after="0" w:line="240" w:lineRule="auto"/>
      </w:pPr>
      <w:r>
        <w:separator/>
      </w:r>
    </w:p>
  </w:endnote>
  <w:endnote w:type="continuationSeparator" w:id="0">
    <w:p w14:paraId="5F5FE0E5" w14:textId="77777777" w:rsidR="00E83C24" w:rsidRDefault="00E83C24"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C3BF4" w14:textId="40BA28A0" w:rsidR="00EE5843" w:rsidRDefault="00EE5843" w:rsidP="00BD5898">
    <w:pPr>
      <w:spacing w:line="273" w:lineRule="auto"/>
    </w:pPr>
    <w:r>
      <w:rPr>
        <w:b/>
        <w:noProof/>
        <w:sz w:val="40"/>
        <w:szCs w:val="40"/>
        <w:lang w:val="en-GB" w:eastAsia="en-GB"/>
      </w:rPr>
      <w:drawing>
        <wp:anchor distT="0" distB="0" distL="114300" distR="114300" simplePos="0" relativeHeight="251660800" behindDoc="1" locked="0" layoutInCell="1" allowOverlap="1" wp14:anchorId="478312BD" wp14:editId="0A72AC3D">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6C464FE3" wp14:editId="6073AC5A">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50A7E052" wp14:editId="53558BA5">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13DB1B53" wp14:editId="57B4059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F0D3F">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F0D3F">
      <w:rPr>
        <w:rStyle w:val="PageNumber"/>
        <w:noProof/>
        <w:sz w:val="16"/>
        <w:szCs w:val="16"/>
      </w:rPr>
      <w:t>12</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32901" w14:textId="77777777" w:rsidR="00E83C24" w:rsidRDefault="00E83C24" w:rsidP="00BD5898">
      <w:pPr>
        <w:spacing w:after="0" w:line="240" w:lineRule="auto"/>
      </w:pPr>
      <w:r>
        <w:separator/>
      </w:r>
    </w:p>
  </w:footnote>
  <w:footnote w:type="continuationSeparator" w:id="0">
    <w:p w14:paraId="3F255DCA" w14:textId="77777777" w:rsidR="00E83C24" w:rsidRDefault="00E83C24"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6CF1D" w14:textId="77777777" w:rsidR="00EE5843" w:rsidRPr="00124D13" w:rsidRDefault="00EE5843">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730311E6" wp14:editId="57D2A7FA">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Pr>
        <w:noProof/>
        <w:sz w:val="16"/>
        <w:szCs w:val="16"/>
      </w:rPr>
      <w:t>ProjectPlan - Proftaak - Dgie &amp; Amar - Vx - ict college.docx</w:t>
    </w:r>
    <w:r w:rsidRPr="00124D13">
      <w:rPr>
        <w:sz w:val="16"/>
        <w:szCs w:val="16"/>
      </w:rPr>
      <w:fldChar w:fldCharType="end"/>
    </w:r>
    <w:r w:rsidRPr="00124D13">
      <w:rPr>
        <w:b/>
        <w:bCs/>
        <w:szCs w:val="20"/>
      </w:rPr>
      <w:tab/>
    </w:r>
  </w:p>
  <w:p w14:paraId="0B546228" w14:textId="25310E35" w:rsidR="00EE5843" w:rsidRPr="00124D13" w:rsidRDefault="00EE5843">
    <w:pPr>
      <w:pStyle w:val="Header"/>
      <w:rPr>
        <w:color w:val="FF0000"/>
        <w:sz w:val="16"/>
        <w:szCs w:val="16"/>
      </w:rPr>
    </w:pPr>
    <w:r>
      <w:rPr>
        <w:sz w:val="16"/>
        <w:szCs w:val="16"/>
      </w:rPr>
      <w:fldChar w:fldCharType="begin"/>
    </w:r>
    <w:r>
      <w:rPr>
        <w:sz w:val="16"/>
        <w:szCs w:val="16"/>
      </w:rPr>
      <w:instrText xml:space="preserve"> DATE \@ "d-M-yyyy" </w:instrText>
    </w:r>
    <w:r>
      <w:rPr>
        <w:sz w:val="16"/>
        <w:szCs w:val="16"/>
      </w:rPr>
      <w:fldChar w:fldCharType="separate"/>
    </w:r>
    <w:r w:rsidR="00523064">
      <w:rPr>
        <w:noProof/>
        <w:sz w:val="16"/>
        <w:szCs w:val="16"/>
      </w:rPr>
      <w:t>20-6-2017</w:t>
    </w:r>
    <w:r>
      <w:rPr>
        <w:sz w:val="16"/>
        <w:szCs w:val="16"/>
      </w:rPr>
      <w:fldChar w:fldCharType="end"/>
    </w:r>
    <w:r>
      <w:rPr>
        <w:sz w:val="16"/>
        <w:szCs w:val="16"/>
      </w:rPr>
      <w:t xml:space="preserve"> – Amar &amp; Dgie</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83702"/>
    <w:multiLevelType w:val="hybridMultilevel"/>
    <w:tmpl w:val="D458DAA8"/>
    <w:lvl w:ilvl="0" w:tplc="569632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6"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mares">
    <w15:presenceInfo w15:providerId="Windows Live" w15:userId="92856fc40e7f67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30065"/>
    <w:rsid w:val="000442FB"/>
    <w:rsid w:val="00062FDB"/>
    <w:rsid w:val="000F0D3F"/>
    <w:rsid w:val="00115449"/>
    <w:rsid w:val="00124D13"/>
    <w:rsid w:val="00127ACA"/>
    <w:rsid w:val="001446A0"/>
    <w:rsid w:val="00170CCF"/>
    <w:rsid w:val="0017392F"/>
    <w:rsid w:val="001B6506"/>
    <w:rsid w:val="001C0ECE"/>
    <w:rsid w:val="001C22D4"/>
    <w:rsid w:val="001D5F42"/>
    <w:rsid w:val="001D79E6"/>
    <w:rsid w:val="001F18CA"/>
    <w:rsid w:val="00206693"/>
    <w:rsid w:val="00217EE3"/>
    <w:rsid w:val="00227C15"/>
    <w:rsid w:val="00235B6D"/>
    <w:rsid w:val="00235CFE"/>
    <w:rsid w:val="002A5E51"/>
    <w:rsid w:val="002B5D8E"/>
    <w:rsid w:val="00336E01"/>
    <w:rsid w:val="00353619"/>
    <w:rsid w:val="00367260"/>
    <w:rsid w:val="003A0BAB"/>
    <w:rsid w:val="003B32B1"/>
    <w:rsid w:val="003B3EB3"/>
    <w:rsid w:val="003C480C"/>
    <w:rsid w:val="003C5A58"/>
    <w:rsid w:val="00412C71"/>
    <w:rsid w:val="00437736"/>
    <w:rsid w:val="0044592F"/>
    <w:rsid w:val="00474235"/>
    <w:rsid w:val="004742BF"/>
    <w:rsid w:val="00487A44"/>
    <w:rsid w:val="004953E8"/>
    <w:rsid w:val="004F20B8"/>
    <w:rsid w:val="0050672C"/>
    <w:rsid w:val="00513620"/>
    <w:rsid w:val="00523064"/>
    <w:rsid w:val="005616FC"/>
    <w:rsid w:val="005856F6"/>
    <w:rsid w:val="00595AD5"/>
    <w:rsid w:val="005B7CEE"/>
    <w:rsid w:val="005C509C"/>
    <w:rsid w:val="005C7299"/>
    <w:rsid w:val="005E7266"/>
    <w:rsid w:val="005F2002"/>
    <w:rsid w:val="005F6DAD"/>
    <w:rsid w:val="00661352"/>
    <w:rsid w:val="0066721C"/>
    <w:rsid w:val="006962E0"/>
    <w:rsid w:val="006A162A"/>
    <w:rsid w:val="006A6A6E"/>
    <w:rsid w:val="006D4DE0"/>
    <w:rsid w:val="006F6D5A"/>
    <w:rsid w:val="0072253F"/>
    <w:rsid w:val="0072640F"/>
    <w:rsid w:val="0072787B"/>
    <w:rsid w:val="00754EB0"/>
    <w:rsid w:val="00797B1D"/>
    <w:rsid w:val="007D6053"/>
    <w:rsid w:val="007E122E"/>
    <w:rsid w:val="007F2C74"/>
    <w:rsid w:val="008223E1"/>
    <w:rsid w:val="008313A9"/>
    <w:rsid w:val="00883718"/>
    <w:rsid w:val="008859F1"/>
    <w:rsid w:val="00942F98"/>
    <w:rsid w:val="00963F5D"/>
    <w:rsid w:val="00987B05"/>
    <w:rsid w:val="009B0CA2"/>
    <w:rsid w:val="009C378C"/>
    <w:rsid w:val="009E1F79"/>
    <w:rsid w:val="009F36E0"/>
    <w:rsid w:val="00A07FC0"/>
    <w:rsid w:val="00A557B3"/>
    <w:rsid w:val="00A60ACD"/>
    <w:rsid w:val="00A61DD9"/>
    <w:rsid w:val="00AB48EF"/>
    <w:rsid w:val="00AE68AF"/>
    <w:rsid w:val="00B07378"/>
    <w:rsid w:val="00B51163"/>
    <w:rsid w:val="00B53D35"/>
    <w:rsid w:val="00B571CF"/>
    <w:rsid w:val="00B8709E"/>
    <w:rsid w:val="00B91D6F"/>
    <w:rsid w:val="00B94243"/>
    <w:rsid w:val="00BD5898"/>
    <w:rsid w:val="00BF4B04"/>
    <w:rsid w:val="00C0201B"/>
    <w:rsid w:val="00C16C16"/>
    <w:rsid w:val="00C4588B"/>
    <w:rsid w:val="00CB7C4F"/>
    <w:rsid w:val="00CE2017"/>
    <w:rsid w:val="00D02981"/>
    <w:rsid w:val="00D07416"/>
    <w:rsid w:val="00D4031A"/>
    <w:rsid w:val="00D4305D"/>
    <w:rsid w:val="00D46675"/>
    <w:rsid w:val="00DA7036"/>
    <w:rsid w:val="00DB19B0"/>
    <w:rsid w:val="00DD7D0F"/>
    <w:rsid w:val="00DE1E4B"/>
    <w:rsid w:val="00E00C20"/>
    <w:rsid w:val="00E15AFD"/>
    <w:rsid w:val="00E206BF"/>
    <w:rsid w:val="00E4660C"/>
    <w:rsid w:val="00E83C24"/>
    <w:rsid w:val="00E86685"/>
    <w:rsid w:val="00E8670D"/>
    <w:rsid w:val="00E930BA"/>
    <w:rsid w:val="00EB7AEF"/>
    <w:rsid w:val="00ED5DB3"/>
    <w:rsid w:val="00EE407B"/>
    <w:rsid w:val="00EE5843"/>
    <w:rsid w:val="00F52B2E"/>
    <w:rsid w:val="00F743E5"/>
    <w:rsid w:val="00F84F2A"/>
    <w:rsid w:val="00FD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F2146"/>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743E5"/>
    <w:pPr>
      <w:keepNext/>
      <w:keepLines/>
      <w:spacing w:before="40" w:after="0"/>
      <w:outlineLvl w:val="2"/>
    </w:pPr>
    <w:rPr>
      <w:rFonts w:eastAsiaTheme="majorEastAsia"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 w:type="character" w:customStyle="1" w:styleId="Heading3Char">
    <w:name w:val="Heading 3 Char"/>
    <w:basedOn w:val="DefaultParagraphFont"/>
    <w:link w:val="Heading3"/>
    <w:uiPriority w:val="9"/>
    <w:rsid w:val="00F743E5"/>
    <w:rPr>
      <w:rFonts w:ascii="Trebuchet MS" w:eastAsiaTheme="majorEastAsia" w:hAnsi="Trebuchet MS" w:cstheme="majorBidi"/>
      <w:color w:val="2E74B5" w:themeColor="accent1" w:themeShade="BF"/>
      <w:sz w:val="24"/>
      <w:szCs w:val="24"/>
      <w:lang w:val="nl-NL"/>
    </w:rPr>
  </w:style>
  <w:style w:type="paragraph" w:styleId="TOC3">
    <w:name w:val="toc 3"/>
    <w:basedOn w:val="Normal"/>
    <w:next w:val="Normal"/>
    <w:autoRedefine/>
    <w:uiPriority w:val="39"/>
    <w:unhideWhenUsed/>
    <w:rsid w:val="00F743E5"/>
    <w:pPr>
      <w:spacing w:after="100"/>
      <w:ind w:left="440"/>
    </w:pPr>
  </w:style>
  <w:style w:type="character" w:styleId="CommentReference">
    <w:name w:val="annotation reference"/>
    <w:basedOn w:val="DefaultParagraphFont"/>
    <w:uiPriority w:val="99"/>
    <w:semiHidden/>
    <w:unhideWhenUsed/>
    <w:rsid w:val="00A07FC0"/>
    <w:rPr>
      <w:sz w:val="16"/>
      <w:szCs w:val="16"/>
    </w:rPr>
  </w:style>
  <w:style w:type="paragraph" w:styleId="CommentText">
    <w:name w:val="annotation text"/>
    <w:basedOn w:val="Normal"/>
    <w:link w:val="CommentTextChar"/>
    <w:uiPriority w:val="99"/>
    <w:semiHidden/>
    <w:unhideWhenUsed/>
    <w:rsid w:val="00A07FC0"/>
    <w:pPr>
      <w:spacing w:line="240" w:lineRule="auto"/>
    </w:pPr>
    <w:rPr>
      <w:sz w:val="20"/>
      <w:szCs w:val="20"/>
    </w:rPr>
  </w:style>
  <w:style w:type="character" w:customStyle="1" w:styleId="CommentTextChar">
    <w:name w:val="Comment Text Char"/>
    <w:basedOn w:val="DefaultParagraphFont"/>
    <w:link w:val="CommentText"/>
    <w:uiPriority w:val="99"/>
    <w:semiHidden/>
    <w:rsid w:val="00A07FC0"/>
    <w:rPr>
      <w:rFonts w:ascii="Trebuchet MS" w:hAnsi="Trebuchet MS"/>
      <w:sz w:val="20"/>
      <w:szCs w:val="20"/>
      <w:lang w:val="nl-NL"/>
    </w:rPr>
  </w:style>
  <w:style w:type="paragraph" w:styleId="CommentSubject">
    <w:name w:val="annotation subject"/>
    <w:basedOn w:val="CommentText"/>
    <w:next w:val="CommentText"/>
    <w:link w:val="CommentSubjectChar"/>
    <w:uiPriority w:val="99"/>
    <w:semiHidden/>
    <w:unhideWhenUsed/>
    <w:rsid w:val="00A07FC0"/>
    <w:rPr>
      <w:b/>
      <w:bCs/>
    </w:rPr>
  </w:style>
  <w:style w:type="character" w:customStyle="1" w:styleId="CommentSubjectChar">
    <w:name w:val="Comment Subject Char"/>
    <w:basedOn w:val="CommentTextChar"/>
    <w:link w:val="CommentSubject"/>
    <w:uiPriority w:val="99"/>
    <w:semiHidden/>
    <w:rsid w:val="00A07FC0"/>
    <w:rPr>
      <w:rFonts w:ascii="Trebuchet MS" w:hAnsi="Trebuchet MS"/>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46780-AB96-4F88-BF9E-A414A6948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581</TotalTime>
  <Pages>12</Pages>
  <Words>1543</Words>
  <Characters>8798</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18</cp:revision>
  <dcterms:created xsi:type="dcterms:W3CDTF">2017-05-23T06:55:00Z</dcterms:created>
  <dcterms:modified xsi:type="dcterms:W3CDTF">2017-06-20T11:53:00Z</dcterms:modified>
</cp:coreProperties>
</file>